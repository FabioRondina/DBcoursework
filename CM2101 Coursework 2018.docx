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5ACAA" w14:textId="77777777" w:rsidR="00552016" w:rsidRDefault="00176376" w:rsidP="002F2F2C">
      <w:pPr>
        <w:pStyle w:val="Heading1"/>
      </w:pPr>
      <w:r>
        <w:t xml:space="preserve">CM2101 – </w:t>
      </w:r>
      <w:r w:rsidR="00552016" w:rsidRPr="00552016">
        <w:t>Database Systems</w:t>
      </w:r>
      <w:r w:rsidR="002F2F2C">
        <w:t xml:space="preserve"> </w:t>
      </w:r>
      <w:r w:rsidR="00552016" w:rsidRPr="00552016">
        <w:t>Coursework</w:t>
      </w:r>
    </w:p>
    <w:p w14:paraId="3ADDC81B" w14:textId="77777777" w:rsidR="002F2F2C" w:rsidRPr="002F2F2C" w:rsidRDefault="002F2F2C" w:rsidP="002F2F2C"/>
    <w:p w14:paraId="69527F2F" w14:textId="77777777" w:rsidR="000952F2" w:rsidRDefault="002F2F2C" w:rsidP="00552016">
      <w:pPr>
        <w:jc w:val="center"/>
        <w:rPr>
          <w:b/>
        </w:rPr>
      </w:pPr>
      <w:r>
        <w:rPr>
          <w:b/>
        </w:rPr>
        <w:t xml:space="preserve">Title: </w:t>
      </w:r>
      <w:r w:rsidR="00703DC8">
        <w:rPr>
          <w:b/>
        </w:rPr>
        <w:t>Woodbridge</w:t>
      </w:r>
      <w:r w:rsidR="00C9456A" w:rsidRPr="00552016">
        <w:rPr>
          <w:b/>
        </w:rPr>
        <w:t xml:space="preserve"> </w:t>
      </w:r>
      <w:r w:rsidR="00695B72">
        <w:rPr>
          <w:b/>
        </w:rPr>
        <w:t xml:space="preserve">Hospital Trust </w:t>
      </w:r>
      <w:r w:rsidR="00C9456A" w:rsidRPr="00552016">
        <w:rPr>
          <w:b/>
        </w:rPr>
        <w:t>Database Application</w:t>
      </w:r>
    </w:p>
    <w:p w14:paraId="1CE623F0" w14:textId="77777777" w:rsidR="002C3EB0" w:rsidRPr="002C3EB0" w:rsidRDefault="002C3EB0" w:rsidP="002C3EB0">
      <w:pPr>
        <w:jc w:val="left"/>
        <w:rPr>
          <w:b/>
          <w:i/>
        </w:rPr>
      </w:pPr>
      <w:r w:rsidRPr="002C3EB0">
        <w:rPr>
          <w:b/>
          <w:i/>
        </w:rPr>
        <w:t>Note that this coursework is an individual assignment. Your submission should be entirely your own work.</w:t>
      </w:r>
    </w:p>
    <w:p w14:paraId="43FD7D50" w14:textId="77777777" w:rsidR="002F2F2C" w:rsidRDefault="002F2F2C" w:rsidP="002C3EB0">
      <w:pPr>
        <w:jc w:val="left"/>
        <w:rPr>
          <w:b/>
        </w:rPr>
      </w:pPr>
    </w:p>
    <w:p w14:paraId="6EBD38B5" w14:textId="77777777" w:rsidR="002F2F2C" w:rsidRPr="00552016" w:rsidRDefault="00C1315E" w:rsidP="002F2F2C">
      <w:r>
        <w:t>Issue date: Tuesday 30</w:t>
      </w:r>
      <w:r w:rsidRPr="00C1315E">
        <w:rPr>
          <w:vertAlign w:val="superscript"/>
        </w:rPr>
        <w:t>th</w:t>
      </w:r>
      <w:r>
        <w:t xml:space="preserve"> October 2018</w:t>
      </w:r>
      <w:r w:rsidR="002F2F2C">
        <w:t xml:space="preserve"> </w:t>
      </w:r>
    </w:p>
    <w:p w14:paraId="6C355F01" w14:textId="77777777" w:rsidR="00C1315E" w:rsidRDefault="00C1315E" w:rsidP="00AB45E9">
      <w:pPr>
        <w:rPr>
          <w:b/>
        </w:rPr>
      </w:pPr>
      <w:r>
        <w:rPr>
          <w:b/>
        </w:rPr>
        <w:t>Due date: Tues</w:t>
      </w:r>
      <w:r w:rsidR="00E245EC" w:rsidRPr="002F2F2C">
        <w:rPr>
          <w:b/>
        </w:rPr>
        <w:t xml:space="preserve">day </w:t>
      </w:r>
      <w:r w:rsidRPr="00852D4A">
        <w:rPr>
          <w:b/>
          <w:highlight w:val="yellow"/>
        </w:rPr>
        <w:t>27</w:t>
      </w:r>
      <w:r w:rsidRPr="00852D4A">
        <w:rPr>
          <w:b/>
          <w:highlight w:val="yellow"/>
          <w:vertAlign w:val="superscript"/>
        </w:rPr>
        <w:t>th</w:t>
      </w:r>
      <w:r w:rsidRPr="00852D4A">
        <w:rPr>
          <w:b/>
          <w:highlight w:val="yellow"/>
        </w:rPr>
        <w:t xml:space="preserve"> November 2018</w:t>
      </w:r>
      <w:r w:rsidR="001524DC" w:rsidRPr="00852D4A">
        <w:rPr>
          <w:b/>
          <w:highlight w:val="yellow"/>
        </w:rPr>
        <w:t xml:space="preserve"> at 1700.</w:t>
      </w:r>
    </w:p>
    <w:p w14:paraId="568A8EE4" w14:textId="77777777" w:rsidR="00C1315E" w:rsidRDefault="00C1315E" w:rsidP="00AB45E9">
      <w:pPr>
        <w:rPr>
          <w:b/>
        </w:rPr>
      </w:pPr>
    </w:p>
    <w:p w14:paraId="1C989F77" w14:textId="77777777" w:rsidR="002C3EB0" w:rsidRPr="002C3EB0" w:rsidRDefault="002F2F2C" w:rsidP="00AB45E9">
      <w:r>
        <w:t>Responsible Staff Member: Rob Lothian</w:t>
      </w:r>
    </w:p>
    <w:p w14:paraId="262A5B85" w14:textId="77777777" w:rsidR="002F2F2C" w:rsidRDefault="002F2F2C" w:rsidP="00AB45E9"/>
    <w:p w14:paraId="4205B523" w14:textId="77777777" w:rsidR="00B06412" w:rsidRDefault="00B06412" w:rsidP="00B06412">
      <w:pPr>
        <w:rPr>
          <w:b/>
        </w:rPr>
      </w:pPr>
      <w:r>
        <w:rPr>
          <w:b/>
        </w:rPr>
        <w:t>Background</w:t>
      </w:r>
    </w:p>
    <w:p w14:paraId="7002E5EA" w14:textId="77777777" w:rsidR="00695B72" w:rsidRDefault="00695B72" w:rsidP="00B06412"/>
    <w:p w14:paraId="3A3B38EB" w14:textId="77777777" w:rsidR="00FA113A" w:rsidRDefault="00703DC8" w:rsidP="00FA113A">
      <w:r>
        <w:t>Woodbridge</w:t>
      </w:r>
      <w:r w:rsidR="00471B79">
        <w:t xml:space="preserve"> Ho</w:t>
      </w:r>
      <w:r>
        <w:t>spital is managed by the Woodbridge</w:t>
      </w:r>
      <w:r w:rsidR="00471B79">
        <w:t xml:space="preserve"> Hospital Trust. </w:t>
      </w:r>
      <w:r w:rsidR="00FA113A">
        <w:t>You have been contracted by them</w:t>
      </w:r>
      <w:r w:rsidR="00FA113A" w:rsidRPr="002F158D">
        <w:t xml:space="preserve"> </w:t>
      </w:r>
      <w:r w:rsidR="00FA113A">
        <w:t>to des</w:t>
      </w:r>
      <w:r w:rsidR="00585CAC">
        <w:t>ign a database to improve their record management</w:t>
      </w:r>
      <w:r w:rsidR="00A14846">
        <w:t>.  The head of patient records</w:t>
      </w:r>
      <w:r w:rsidR="00FA113A">
        <w:t xml:space="preserve"> has provided you with the following information. </w:t>
      </w:r>
    </w:p>
    <w:p w14:paraId="0D037367" w14:textId="77777777" w:rsidR="00471B79" w:rsidRDefault="00471B79" w:rsidP="00FA113A"/>
    <w:p w14:paraId="586EFCB3" w14:textId="77777777" w:rsidR="009622FD" w:rsidRDefault="00471B79" w:rsidP="00FA113A">
      <w:r>
        <w:t xml:space="preserve">When a </w:t>
      </w:r>
      <w:r w:rsidRPr="00852D4A">
        <w:rPr>
          <w:highlight w:val="yellow"/>
        </w:rPr>
        <w:t>patient</w:t>
      </w:r>
      <w:r>
        <w:t xml:space="preserve"> is </w:t>
      </w:r>
      <w:r w:rsidRPr="00852D4A">
        <w:rPr>
          <w:highlight w:val="green"/>
        </w:rPr>
        <w:t>admitted</w:t>
      </w:r>
      <w:r>
        <w:t xml:space="preserve">, they </w:t>
      </w:r>
      <w:r w:rsidRPr="00852D4A">
        <w:rPr>
          <w:highlight w:val="green"/>
        </w:rPr>
        <w:t>are</w:t>
      </w:r>
      <w:r>
        <w:t xml:space="preserve"> </w:t>
      </w:r>
      <w:r w:rsidRPr="00852D4A">
        <w:rPr>
          <w:highlight w:val="green"/>
        </w:rPr>
        <w:t>given</w:t>
      </w:r>
      <w:r>
        <w:t xml:space="preserve"> a </w:t>
      </w:r>
      <w:r w:rsidRPr="00852D4A">
        <w:rPr>
          <w:highlight w:val="yellow"/>
        </w:rPr>
        <w:t>unique</w:t>
      </w:r>
      <w:r>
        <w:t xml:space="preserve"> </w:t>
      </w:r>
      <w:r w:rsidRPr="00852D4A">
        <w:rPr>
          <w:highlight w:val="yellow"/>
        </w:rPr>
        <w:t>patient number</w:t>
      </w:r>
      <w:r>
        <w:t xml:space="preserve"> and </w:t>
      </w:r>
      <w:r w:rsidRPr="00852D4A">
        <w:rPr>
          <w:highlight w:val="green"/>
        </w:rPr>
        <w:t>assigned</w:t>
      </w:r>
      <w:r>
        <w:t xml:space="preserve"> to a </w:t>
      </w:r>
      <w:r w:rsidRPr="00852D4A">
        <w:rPr>
          <w:highlight w:val="yellow"/>
        </w:rPr>
        <w:t>ward</w:t>
      </w:r>
      <w:r>
        <w:t xml:space="preserve">. </w:t>
      </w:r>
      <w:r w:rsidRPr="00852D4A">
        <w:rPr>
          <w:highlight w:val="yellow"/>
        </w:rPr>
        <w:t>Patients</w:t>
      </w:r>
      <w:r>
        <w:t xml:space="preserve"> </w:t>
      </w:r>
      <w:r w:rsidRPr="00852D4A">
        <w:rPr>
          <w:highlight w:val="green"/>
        </w:rPr>
        <w:t>have</w:t>
      </w:r>
      <w:r>
        <w:t xml:space="preserve"> </w:t>
      </w:r>
      <w:r w:rsidRPr="00852D4A">
        <w:rPr>
          <w:highlight w:val="yellow"/>
        </w:rPr>
        <w:t>appointments</w:t>
      </w:r>
      <w:r>
        <w:t xml:space="preserve"> to </w:t>
      </w:r>
      <w:r w:rsidRPr="00852D4A">
        <w:rPr>
          <w:highlight w:val="green"/>
        </w:rPr>
        <w:t>receive</w:t>
      </w:r>
      <w:r>
        <w:t xml:space="preserve"> </w:t>
      </w:r>
      <w:r w:rsidRPr="00852D4A">
        <w:rPr>
          <w:highlight w:val="yellow"/>
        </w:rPr>
        <w:t>treatments</w:t>
      </w:r>
      <w:r>
        <w:t xml:space="preserve"> from </w:t>
      </w:r>
      <w:r w:rsidRPr="00852D4A">
        <w:rPr>
          <w:highlight w:val="yellow"/>
        </w:rPr>
        <w:t>doctors</w:t>
      </w:r>
      <w:r>
        <w:t xml:space="preserve"> at a </w:t>
      </w:r>
      <w:proofErr w:type="gramStart"/>
      <w:r w:rsidRPr="00852D4A">
        <w:rPr>
          <w:highlight w:val="yellow"/>
        </w:rPr>
        <w:t>particular time</w:t>
      </w:r>
      <w:proofErr w:type="gramEnd"/>
      <w:r>
        <w:t xml:space="preserve"> in a </w:t>
      </w:r>
      <w:r w:rsidRPr="00852D4A">
        <w:rPr>
          <w:highlight w:val="yellow"/>
        </w:rPr>
        <w:t>specified room</w:t>
      </w:r>
      <w:r>
        <w:t xml:space="preserve">. </w:t>
      </w:r>
      <w:r w:rsidRPr="00852D4A">
        <w:rPr>
          <w:highlight w:val="yellow"/>
        </w:rPr>
        <w:t>Doctors</w:t>
      </w:r>
      <w:r>
        <w:t xml:space="preserve"> are </w:t>
      </w:r>
      <w:r w:rsidRPr="00852D4A">
        <w:rPr>
          <w:highlight w:val="green"/>
        </w:rPr>
        <w:t>qualified</w:t>
      </w:r>
      <w:r>
        <w:t xml:space="preserve"> to </w:t>
      </w:r>
      <w:r w:rsidRPr="00852D4A">
        <w:rPr>
          <w:highlight w:val="green"/>
        </w:rPr>
        <w:t>carry out</w:t>
      </w:r>
      <w:r>
        <w:t xml:space="preserve"> certain </w:t>
      </w:r>
      <w:r w:rsidRPr="00852D4A">
        <w:rPr>
          <w:highlight w:val="yellow"/>
        </w:rPr>
        <w:t>treatments</w:t>
      </w:r>
      <w:r>
        <w:t xml:space="preserve"> and </w:t>
      </w:r>
      <w:r w:rsidRPr="00852D4A">
        <w:rPr>
          <w:highlight w:val="green"/>
        </w:rPr>
        <w:t>have</w:t>
      </w:r>
      <w:r>
        <w:t xml:space="preserve"> a </w:t>
      </w:r>
      <w:r w:rsidRPr="00852D4A">
        <w:rPr>
          <w:highlight w:val="yellow"/>
        </w:rPr>
        <w:t>qualification date</w:t>
      </w:r>
      <w:r>
        <w:t xml:space="preserve"> for each of these </w:t>
      </w:r>
      <w:r w:rsidRPr="00852D4A">
        <w:rPr>
          <w:highlight w:val="yellow"/>
        </w:rPr>
        <w:t>treatments</w:t>
      </w:r>
      <w:r>
        <w:t>.</w:t>
      </w:r>
      <w:r w:rsidR="00A14846">
        <w:t xml:space="preserve"> </w:t>
      </w:r>
    </w:p>
    <w:p w14:paraId="34E14767" w14:textId="77777777" w:rsidR="00873FB7" w:rsidRDefault="00873FB7" w:rsidP="00FA113A"/>
    <w:p w14:paraId="417D153B" w14:textId="77777777" w:rsidR="00C01C02" w:rsidRDefault="007B02BD" w:rsidP="00FA113A">
      <w:r>
        <w:t>The hospital trust</w:t>
      </w:r>
      <w:r w:rsidR="00C01C02">
        <w:t xml:space="preserve"> has provided the following</w:t>
      </w:r>
      <w:r w:rsidR="005E0CB6">
        <w:t xml:space="preserve"> </w:t>
      </w:r>
      <w:r w:rsidR="005E0CB6" w:rsidRPr="00327435">
        <w:rPr>
          <w:highlight w:val="green"/>
        </w:rPr>
        <w:t>sample</w:t>
      </w:r>
      <w:r w:rsidR="00C01C02" w:rsidRPr="00327435">
        <w:rPr>
          <w:highlight w:val="green"/>
        </w:rPr>
        <w:t xml:space="preserve"> </w:t>
      </w:r>
      <w:r w:rsidR="005E0CB6" w:rsidRPr="00327435">
        <w:rPr>
          <w:highlight w:val="green"/>
        </w:rPr>
        <w:t xml:space="preserve">of the </w:t>
      </w:r>
      <w:r w:rsidR="00C01C02" w:rsidRPr="00327435">
        <w:rPr>
          <w:highlight w:val="green"/>
        </w:rPr>
        <w:t>data that need t</w:t>
      </w:r>
      <w:r w:rsidR="00D25BA9" w:rsidRPr="00327435">
        <w:rPr>
          <w:highlight w:val="green"/>
        </w:rPr>
        <w:t>o be s</w:t>
      </w:r>
      <w:r w:rsidRPr="00327435">
        <w:rPr>
          <w:highlight w:val="green"/>
        </w:rPr>
        <w:t>tored in the new database</w:t>
      </w:r>
      <w:r>
        <w:t>.</w:t>
      </w:r>
      <w:r w:rsidR="00D25BA9">
        <w:t xml:space="preserve"> Note that the tables in your database </w:t>
      </w:r>
      <w:r w:rsidR="00D25BA9" w:rsidRPr="00327435">
        <w:rPr>
          <w:highlight w:val="green"/>
        </w:rPr>
        <w:t>will NOT correspond directly</w:t>
      </w:r>
      <w:r w:rsidR="00D25BA9">
        <w:t xml:space="preserve"> to the tables shown here.</w:t>
      </w:r>
    </w:p>
    <w:p w14:paraId="76A457F7" w14:textId="77777777" w:rsidR="007B02BD" w:rsidRDefault="007B02BD" w:rsidP="00FA113A"/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1805"/>
        <w:gridCol w:w="1786"/>
        <w:gridCol w:w="1780"/>
        <w:gridCol w:w="1804"/>
        <w:gridCol w:w="1793"/>
        <w:gridCol w:w="1794"/>
      </w:tblGrid>
      <w:tr w:rsidR="000066AC" w:rsidRPr="00822BA5" w14:paraId="7D42631D" w14:textId="77777777" w:rsidTr="007B02BD">
        <w:tc>
          <w:tcPr>
            <w:tcW w:w="1831" w:type="dxa"/>
          </w:tcPr>
          <w:p w14:paraId="19CF8F47" w14:textId="77777777" w:rsidR="007B02BD" w:rsidRPr="00822BA5" w:rsidRDefault="007B02BD" w:rsidP="00FA113A">
            <w:pPr>
              <w:rPr>
                <w:b/>
              </w:rPr>
            </w:pPr>
            <w:r w:rsidRPr="00822BA5">
              <w:rPr>
                <w:b/>
              </w:rPr>
              <w:t>Patient Number</w:t>
            </w:r>
          </w:p>
        </w:tc>
        <w:tc>
          <w:tcPr>
            <w:tcW w:w="1831" w:type="dxa"/>
          </w:tcPr>
          <w:p w14:paraId="4AB843AD" w14:textId="77777777" w:rsidR="007B02BD" w:rsidRPr="00822BA5" w:rsidRDefault="007B02BD" w:rsidP="00FA113A">
            <w:pPr>
              <w:rPr>
                <w:b/>
              </w:rPr>
            </w:pPr>
            <w:r w:rsidRPr="00822BA5">
              <w:rPr>
                <w:b/>
              </w:rPr>
              <w:t>Patient Name</w:t>
            </w:r>
          </w:p>
        </w:tc>
        <w:tc>
          <w:tcPr>
            <w:tcW w:w="1831" w:type="dxa"/>
          </w:tcPr>
          <w:p w14:paraId="1A09161F" w14:textId="77777777" w:rsidR="007B02BD" w:rsidRPr="00822BA5" w:rsidRDefault="007B02BD" w:rsidP="00FA113A">
            <w:pPr>
              <w:rPr>
                <w:b/>
              </w:rPr>
            </w:pPr>
            <w:r w:rsidRPr="00822BA5">
              <w:rPr>
                <w:b/>
              </w:rPr>
              <w:t>Sex</w:t>
            </w:r>
          </w:p>
        </w:tc>
        <w:tc>
          <w:tcPr>
            <w:tcW w:w="1831" w:type="dxa"/>
          </w:tcPr>
          <w:p w14:paraId="69A267AB" w14:textId="77777777" w:rsidR="007B02BD" w:rsidRPr="00822BA5" w:rsidRDefault="007B02BD" w:rsidP="00FA113A">
            <w:pPr>
              <w:rPr>
                <w:b/>
              </w:rPr>
            </w:pPr>
            <w:r w:rsidRPr="00822BA5">
              <w:rPr>
                <w:b/>
              </w:rPr>
              <w:t>Date Admitted</w:t>
            </w:r>
          </w:p>
        </w:tc>
        <w:tc>
          <w:tcPr>
            <w:tcW w:w="1832" w:type="dxa"/>
          </w:tcPr>
          <w:p w14:paraId="1670051B" w14:textId="77777777" w:rsidR="007B02BD" w:rsidRPr="00822BA5" w:rsidRDefault="007B02BD" w:rsidP="00FA113A">
            <w:pPr>
              <w:rPr>
                <w:b/>
              </w:rPr>
            </w:pPr>
            <w:r w:rsidRPr="00822BA5">
              <w:rPr>
                <w:b/>
              </w:rPr>
              <w:t>Ward Number</w:t>
            </w:r>
          </w:p>
        </w:tc>
        <w:tc>
          <w:tcPr>
            <w:tcW w:w="1832" w:type="dxa"/>
          </w:tcPr>
          <w:p w14:paraId="6280AB8E" w14:textId="77777777" w:rsidR="007B02BD" w:rsidRPr="00822BA5" w:rsidRDefault="007B02BD" w:rsidP="00FA113A">
            <w:pPr>
              <w:rPr>
                <w:b/>
              </w:rPr>
            </w:pPr>
            <w:r w:rsidRPr="00822BA5">
              <w:rPr>
                <w:b/>
              </w:rPr>
              <w:t>Ward Name</w:t>
            </w:r>
          </w:p>
        </w:tc>
      </w:tr>
      <w:tr w:rsidR="000066AC" w:rsidRPr="00822BA5" w14:paraId="4E24D2E4" w14:textId="77777777" w:rsidTr="007B02BD">
        <w:tc>
          <w:tcPr>
            <w:tcW w:w="1831" w:type="dxa"/>
          </w:tcPr>
          <w:p w14:paraId="76E14B63" w14:textId="77777777" w:rsidR="007B02BD" w:rsidRPr="00822BA5" w:rsidRDefault="007B02BD" w:rsidP="00FA113A">
            <w:r w:rsidRPr="00822BA5">
              <w:t>P0</w:t>
            </w:r>
            <w:r w:rsidR="006567EC" w:rsidRPr="00822BA5">
              <w:t>00</w:t>
            </w:r>
            <w:r w:rsidRPr="00822BA5">
              <w:t>1</w:t>
            </w:r>
          </w:p>
        </w:tc>
        <w:tc>
          <w:tcPr>
            <w:tcW w:w="1831" w:type="dxa"/>
          </w:tcPr>
          <w:p w14:paraId="3C161EE9" w14:textId="77777777" w:rsidR="007B02BD" w:rsidRPr="00822BA5" w:rsidRDefault="000066AC" w:rsidP="00FA113A">
            <w:r w:rsidRPr="00822BA5">
              <w:t xml:space="preserve">George </w:t>
            </w:r>
            <w:r w:rsidR="007B02BD" w:rsidRPr="00822BA5">
              <w:t>Wells</w:t>
            </w:r>
          </w:p>
        </w:tc>
        <w:tc>
          <w:tcPr>
            <w:tcW w:w="1831" w:type="dxa"/>
          </w:tcPr>
          <w:p w14:paraId="37AC938E" w14:textId="77777777" w:rsidR="007B02BD" w:rsidRPr="00822BA5" w:rsidRDefault="007B02BD" w:rsidP="00FA113A">
            <w:r w:rsidRPr="00822BA5">
              <w:t>M</w:t>
            </w:r>
          </w:p>
        </w:tc>
        <w:tc>
          <w:tcPr>
            <w:tcW w:w="1831" w:type="dxa"/>
          </w:tcPr>
          <w:p w14:paraId="72A5904A" w14:textId="77777777" w:rsidR="007B02BD" w:rsidRPr="00822BA5" w:rsidRDefault="006567EC" w:rsidP="00FA113A">
            <w:r w:rsidRPr="00822BA5">
              <w:t>06/11</w:t>
            </w:r>
            <w:r w:rsidR="007B02BD" w:rsidRPr="00822BA5">
              <w:t>/201</w:t>
            </w:r>
            <w:r w:rsidRPr="00822BA5">
              <w:t>7</w:t>
            </w:r>
          </w:p>
        </w:tc>
        <w:tc>
          <w:tcPr>
            <w:tcW w:w="1832" w:type="dxa"/>
          </w:tcPr>
          <w:p w14:paraId="549D61B0" w14:textId="77777777" w:rsidR="007B02BD" w:rsidRPr="00822BA5" w:rsidRDefault="007B02BD" w:rsidP="00FA113A">
            <w:r w:rsidRPr="00822BA5">
              <w:t>W</w:t>
            </w:r>
            <w:r w:rsidR="006567EC" w:rsidRPr="00822BA5">
              <w:t>0</w:t>
            </w:r>
            <w:r w:rsidRPr="00822BA5">
              <w:t>2</w:t>
            </w:r>
          </w:p>
        </w:tc>
        <w:tc>
          <w:tcPr>
            <w:tcW w:w="1832" w:type="dxa"/>
          </w:tcPr>
          <w:p w14:paraId="34B9920D" w14:textId="77777777" w:rsidR="007B02BD" w:rsidRPr="00822BA5" w:rsidRDefault="007B02BD" w:rsidP="00FA113A">
            <w:r w:rsidRPr="00822BA5">
              <w:t>Primrose</w:t>
            </w:r>
          </w:p>
        </w:tc>
      </w:tr>
      <w:tr w:rsidR="007B02BD" w:rsidRPr="00822BA5" w14:paraId="2D1F0F4C" w14:textId="77777777" w:rsidTr="00043326">
        <w:tc>
          <w:tcPr>
            <w:tcW w:w="10988" w:type="dxa"/>
            <w:gridSpan w:val="6"/>
          </w:tcPr>
          <w:p w14:paraId="75BB4A51" w14:textId="77777777" w:rsidR="007B02BD" w:rsidRPr="00822BA5" w:rsidRDefault="007B02BD" w:rsidP="007671D4">
            <w:pPr>
              <w:jc w:val="center"/>
              <w:rPr>
                <w:b/>
              </w:rPr>
            </w:pPr>
            <w:r w:rsidRPr="00822BA5">
              <w:rPr>
                <w:b/>
              </w:rPr>
              <w:t>Appointments</w:t>
            </w:r>
          </w:p>
        </w:tc>
      </w:tr>
      <w:tr w:rsidR="000066AC" w:rsidRPr="00822BA5" w14:paraId="068738E6" w14:textId="77777777" w:rsidTr="004946CE">
        <w:tc>
          <w:tcPr>
            <w:tcW w:w="1831" w:type="dxa"/>
          </w:tcPr>
          <w:p w14:paraId="1B9A927B" w14:textId="77777777" w:rsidR="007B02BD" w:rsidRPr="00822BA5" w:rsidRDefault="007B02BD" w:rsidP="00FA113A">
            <w:pPr>
              <w:rPr>
                <w:b/>
              </w:rPr>
            </w:pPr>
            <w:r w:rsidRPr="00822BA5">
              <w:rPr>
                <w:b/>
              </w:rPr>
              <w:t>Date</w:t>
            </w:r>
          </w:p>
        </w:tc>
        <w:tc>
          <w:tcPr>
            <w:tcW w:w="1831" w:type="dxa"/>
          </w:tcPr>
          <w:p w14:paraId="13F2312F" w14:textId="77777777" w:rsidR="007B02BD" w:rsidRPr="00822BA5" w:rsidRDefault="007B02BD" w:rsidP="00FA113A">
            <w:pPr>
              <w:rPr>
                <w:b/>
              </w:rPr>
            </w:pPr>
            <w:r w:rsidRPr="00822BA5">
              <w:rPr>
                <w:b/>
              </w:rPr>
              <w:t>Time</w:t>
            </w:r>
          </w:p>
        </w:tc>
        <w:tc>
          <w:tcPr>
            <w:tcW w:w="1831" w:type="dxa"/>
          </w:tcPr>
          <w:p w14:paraId="4D5589E7" w14:textId="77777777" w:rsidR="007B02BD" w:rsidRPr="00822BA5" w:rsidRDefault="007B02BD" w:rsidP="00FA113A">
            <w:pPr>
              <w:rPr>
                <w:b/>
              </w:rPr>
            </w:pPr>
            <w:r w:rsidRPr="00822BA5">
              <w:rPr>
                <w:b/>
              </w:rPr>
              <w:t>Room</w:t>
            </w:r>
          </w:p>
        </w:tc>
        <w:tc>
          <w:tcPr>
            <w:tcW w:w="1831" w:type="dxa"/>
          </w:tcPr>
          <w:p w14:paraId="659834BD" w14:textId="77777777" w:rsidR="007B02BD" w:rsidRPr="00822BA5" w:rsidRDefault="007B02BD" w:rsidP="00FA113A">
            <w:pPr>
              <w:rPr>
                <w:b/>
              </w:rPr>
            </w:pPr>
            <w:r w:rsidRPr="00822BA5">
              <w:rPr>
                <w:b/>
              </w:rPr>
              <w:t>Doctor</w:t>
            </w:r>
          </w:p>
        </w:tc>
        <w:tc>
          <w:tcPr>
            <w:tcW w:w="3664" w:type="dxa"/>
            <w:gridSpan w:val="2"/>
          </w:tcPr>
          <w:p w14:paraId="1B2C1DFD" w14:textId="77777777" w:rsidR="007B02BD" w:rsidRPr="00822BA5" w:rsidRDefault="007B02BD" w:rsidP="00FA113A">
            <w:pPr>
              <w:rPr>
                <w:b/>
              </w:rPr>
            </w:pPr>
            <w:r w:rsidRPr="00822BA5">
              <w:rPr>
                <w:b/>
              </w:rPr>
              <w:t>Treatment</w:t>
            </w:r>
          </w:p>
        </w:tc>
      </w:tr>
      <w:tr w:rsidR="000066AC" w:rsidRPr="00822BA5" w14:paraId="34AAB510" w14:textId="77777777" w:rsidTr="00A479F3">
        <w:tc>
          <w:tcPr>
            <w:tcW w:w="1831" w:type="dxa"/>
          </w:tcPr>
          <w:p w14:paraId="0C9E75B2" w14:textId="77777777" w:rsidR="007B02BD" w:rsidRPr="00822BA5" w:rsidRDefault="006567EC" w:rsidP="00FA113A">
            <w:r w:rsidRPr="00822BA5">
              <w:t>06/11</w:t>
            </w:r>
            <w:r w:rsidR="007671D4" w:rsidRPr="00822BA5">
              <w:t>/201</w:t>
            </w:r>
            <w:r w:rsidRPr="00822BA5">
              <w:t>7</w:t>
            </w:r>
          </w:p>
        </w:tc>
        <w:tc>
          <w:tcPr>
            <w:tcW w:w="1831" w:type="dxa"/>
          </w:tcPr>
          <w:p w14:paraId="3615F299" w14:textId="77777777" w:rsidR="007B02BD" w:rsidRPr="00822BA5" w:rsidRDefault="007671D4" w:rsidP="00FA113A">
            <w:r w:rsidRPr="00822BA5">
              <w:t>1300</w:t>
            </w:r>
          </w:p>
        </w:tc>
        <w:tc>
          <w:tcPr>
            <w:tcW w:w="1831" w:type="dxa"/>
          </w:tcPr>
          <w:p w14:paraId="0308B59F" w14:textId="77777777" w:rsidR="007B02BD" w:rsidRPr="00822BA5" w:rsidRDefault="007671D4" w:rsidP="00FA113A">
            <w:r w:rsidRPr="00822BA5">
              <w:t>A2</w:t>
            </w:r>
          </w:p>
        </w:tc>
        <w:tc>
          <w:tcPr>
            <w:tcW w:w="1831" w:type="dxa"/>
          </w:tcPr>
          <w:p w14:paraId="002C46AB" w14:textId="77777777" w:rsidR="007B02BD" w:rsidRPr="00822BA5" w:rsidRDefault="006567EC" w:rsidP="00FA113A">
            <w:r w:rsidRPr="00822BA5">
              <w:t>Balfour</w:t>
            </w:r>
          </w:p>
        </w:tc>
        <w:tc>
          <w:tcPr>
            <w:tcW w:w="3664" w:type="dxa"/>
            <w:gridSpan w:val="2"/>
          </w:tcPr>
          <w:p w14:paraId="3D9FC08D" w14:textId="77777777" w:rsidR="007B02BD" w:rsidRPr="00822BA5" w:rsidRDefault="007671D4" w:rsidP="00FA113A">
            <w:r w:rsidRPr="00822BA5">
              <w:t>Eye Examination</w:t>
            </w:r>
          </w:p>
        </w:tc>
      </w:tr>
      <w:tr w:rsidR="000066AC" w:rsidRPr="00822BA5" w14:paraId="561BB9A8" w14:textId="77777777" w:rsidTr="00A479F3">
        <w:tc>
          <w:tcPr>
            <w:tcW w:w="1831" w:type="dxa"/>
          </w:tcPr>
          <w:p w14:paraId="13F0FA36" w14:textId="77777777" w:rsidR="007671D4" w:rsidRPr="00822BA5" w:rsidRDefault="007671D4" w:rsidP="00FA113A">
            <w:r w:rsidRPr="00822BA5">
              <w:t>07/11/201</w:t>
            </w:r>
            <w:r w:rsidR="006567EC" w:rsidRPr="00822BA5">
              <w:t>7</w:t>
            </w:r>
          </w:p>
        </w:tc>
        <w:tc>
          <w:tcPr>
            <w:tcW w:w="1831" w:type="dxa"/>
          </w:tcPr>
          <w:p w14:paraId="1EBBA377" w14:textId="77777777" w:rsidR="007671D4" w:rsidRPr="00822BA5" w:rsidRDefault="007671D4" w:rsidP="00FA113A">
            <w:r w:rsidRPr="00822BA5">
              <w:t>0600</w:t>
            </w:r>
          </w:p>
        </w:tc>
        <w:tc>
          <w:tcPr>
            <w:tcW w:w="1831" w:type="dxa"/>
          </w:tcPr>
          <w:p w14:paraId="1F7AC866" w14:textId="77777777" w:rsidR="007671D4" w:rsidRPr="00822BA5" w:rsidRDefault="007671D4" w:rsidP="00FA113A">
            <w:r w:rsidRPr="00822BA5">
              <w:t>B3</w:t>
            </w:r>
          </w:p>
        </w:tc>
        <w:tc>
          <w:tcPr>
            <w:tcW w:w="1831" w:type="dxa"/>
          </w:tcPr>
          <w:p w14:paraId="4466C56D" w14:textId="77777777" w:rsidR="007671D4" w:rsidRPr="00822BA5" w:rsidRDefault="006567EC" w:rsidP="00FA113A">
            <w:r w:rsidRPr="00822BA5">
              <w:t>Balfour</w:t>
            </w:r>
          </w:p>
        </w:tc>
        <w:tc>
          <w:tcPr>
            <w:tcW w:w="3664" w:type="dxa"/>
            <w:gridSpan w:val="2"/>
          </w:tcPr>
          <w:p w14:paraId="35B0AE4E" w14:textId="77777777" w:rsidR="007671D4" w:rsidRPr="00822BA5" w:rsidRDefault="007671D4" w:rsidP="00FA113A">
            <w:r w:rsidRPr="00822BA5">
              <w:t>Laser Eye Surgery</w:t>
            </w:r>
          </w:p>
        </w:tc>
      </w:tr>
      <w:tr w:rsidR="000066AC" w:rsidRPr="00822BA5" w14:paraId="68165879" w14:textId="77777777" w:rsidTr="00A479F3">
        <w:tc>
          <w:tcPr>
            <w:tcW w:w="1831" w:type="dxa"/>
          </w:tcPr>
          <w:p w14:paraId="00AE3B46" w14:textId="77777777" w:rsidR="006567EC" w:rsidRPr="00822BA5" w:rsidRDefault="006567EC" w:rsidP="00FA113A">
            <w:r w:rsidRPr="00822BA5">
              <w:t>08/11/2017</w:t>
            </w:r>
          </w:p>
        </w:tc>
        <w:tc>
          <w:tcPr>
            <w:tcW w:w="1831" w:type="dxa"/>
          </w:tcPr>
          <w:p w14:paraId="3724ACB8" w14:textId="77777777" w:rsidR="007671D4" w:rsidRPr="00822BA5" w:rsidRDefault="007671D4" w:rsidP="00FA113A">
            <w:r w:rsidRPr="00822BA5">
              <w:t>1530</w:t>
            </w:r>
          </w:p>
        </w:tc>
        <w:tc>
          <w:tcPr>
            <w:tcW w:w="1831" w:type="dxa"/>
          </w:tcPr>
          <w:p w14:paraId="1502E2D8" w14:textId="77777777" w:rsidR="007671D4" w:rsidRPr="00822BA5" w:rsidRDefault="007671D4" w:rsidP="00FA113A">
            <w:r w:rsidRPr="00822BA5">
              <w:t>A1</w:t>
            </w:r>
          </w:p>
        </w:tc>
        <w:tc>
          <w:tcPr>
            <w:tcW w:w="1831" w:type="dxa"/>
          </w:tcPr>
          <w:p w14:paraId="2AC528CD" w14:textId="77777777" w:rsidR="007671D4" w:rsidRPr="00822BA5" w:rsidRDefault="007671D4" w:rsidP="00FA113A">
            <w:r w:rsidRPr="00822BA5">
              <w:t>Golding</w:t>
            </w:r>
          </w:p>
        </w:tc>
        <w:tc>
          <w:tcPr>
            <w:tcW w:w="3664" w:type="dxa"/>
            <w:gridSpan w:val="2"/>
          </w:tcPr>
          <w:p w14:paraId="68BAFA04" w14:textId="77777777" w:rsidR="007671D4" w:rsidRPr="00822BA5" w:rsidRDefault="007671D4" w:rsidP="00FA113A">
            <w:r w:rsidRPr="00822BA5">
              <w:t>Eye Examination</w:t>
            </w:r>
          </w:p>
        </w:tc>
      </w:tr>
    </w:tbl>
    <w:p w14:paraId="3C4CFED0" w14:textId="77777777" w:rsidR="007671D4" w:rsidRPr="00822BA5" w:rsidRDefault="007671D4" w:rsidP="00F14179">
      <w:pPr>
        <w:pStyle w:val="Heading3"/>
        <w:rPr>
          <w:rFonts w:ascii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1806"/>
        <w:gridCol w:w="1789"/>
        <w:gridCol w:w="1783"/>
        <w:gridCol w:w="1806"/>
        <w:gridCol w:w="1795"/>
        <w:gridCol w:w="1783"/>
      </w:tblGrid>
      <w:tr w:rsidR="007671D4" w:rsidRPr="00822BA5" w14:paraId="377C6CD6" w14:textId="77777777" w:rsidTr="0047075D">
        <w:tc>
          <w:tcPr>
            <w:tcW w:w="1831" w:type="dxa"/>
          </w:tcPr>
          <w:p w14:paraId="70D837C5" w14:textId="77777777" w:rsidR="007671D4" w:rsidRPr="00822BA5" w:rsidRDefault="007671D4" w:rsidP="0047075D">
            <w:pPr>
              <w:rPr>
                <w:b/>
              </w:rPr>
            </w:pPr>
            <w:r w:rsidRPr="00822BA5">
              <w:rPr>
                <w:b/>
              </w:rPr>
              <w:t>Patient Number</w:t>
            </w:r>
          </w:p>
        </w:tc>
        <w:tc>
          <w:tcPr>
            <w:tcW w:w="1831" w:type="dxa"/>
          </w:tcPr>
          <w:p w14:paraId="31E061F9" w14:textId="77777777" w:rsidR="007671D4" w:rsidRPr="00822BA5" w:rsidRDefault="007671D4" w:rsidP="0047075D">
            <w:pPr>
              <w:rPr>
                <w:b/>
              </w:rPr>
            </w:pPr>
            <w:r w:rsidRPr="00822BA5">
              <w:rPr>
                <w:b/>
              </w:rPr>
              <w:t>Patient Name</w:t>
            </w:r>
          </w:p>
        </w:tc>
        <w:tc>
          <w:tcPr>
            <w:tcW w:w="1831" w:type="dxa"/>
          </w:tcPr>
          <w:p w14:paraId="081B6C65" w14:textId="77777777" w:rsidR="007671D4" w:rsidRPr="00822BA5" w:rsidRDefault="007671D4" w:rsidP="0047075D">
            <w:pPr>
              <w:rPr>
                <w:b/>
              </w:rPr>
            </w:pPr>
            <w:r w:rsidRPr="00822BA5">
              <w:rPr>
                <w:b/>
              </w:rPr>
              <w:t>Sex</w:t>
            </w:r>
          </w:p>
        </w:tc>
        <w:tc>
          <w:tcPr>
            <w:tcW w:w="1831" w:type="dxa"/>
          </w:tcPr>
          <w:p w14:paraId="1F1A177D" w14:textId="77777777" w:rsidR="007671D4" w:rsidRPr="00822BA5" w:rsidRDefault="007671D4" w:rsidP="0047075D">
            <w:pPr>
              <w:rPr>
                <w:b/>
              </w:rPr>
            </w:pPr>
            <w:r w:rsidRPr="00822BA5">
              <w:rPr>
                <w:b/>
              </w:rPr>
              <w:t>Date Admitted</w:t>
            </w:r>
          </w:p>
        </w:tc>
        <w:tc>
          <w:tcPr>
            <w:tcW w:w="1832" w:type="dxa"/>
          </w:tcPr>
          <w:p w14:paraId="4703E41C" w14:textId="77777777" w:rsidR="007671D4" w:rsidRPr="00822BA5" w:rsidRDefault="007671D4" w:rsidP="0047075D">
            <w:pPr>
              <w:rPr>
                <w:b/>
              </w:rPr>
            </w:pPr>
            <w:r w:rsidRPr="00822BA5">
              <w:rPr>
                <w:b/>
              </w:rPr>
              <w:t>Ward Number</w:t>
            </w:r>
          </w:p>
        </w:tc>
        <w:tc>
          <w:tcPr>
            <w:tcW w:w="1832" w:type="dxa"/>
          </w:tcPr>
          <w:p w14:paraId="7B52EDDF" w14:textId="77777777" w:rsidR="007671D4" w:rsidRPr="00822BA5" w:rsidRDefault="007671D4" w:rsidP="0047075D">
            <w:pPr>
              <w:rPr>
                <w:b/>
              </w:rPr>
            </w:pPr>
            <w:r w:rsidRPr="00822BA5">
              <w:rPr>
                <w:b/>
              </w:rPr>
              <w:t>Ward Name</w:t>
            </w:r>
          </w:p>
        </w:tc>
      </w:tr>
      <w:tr w:rsidR="007671D4" w:rsidRPr="00822BA5" w14:paraId="3E6DFF10" w14:textId="77777777" w:rsidTr="0047075D">
        <w:tc>
          <w:tcPr>
            <w:tcW w:w="1831" w:type="dxa"/>
          </w:tcPr>
          <w:p w14:paraId="3B682C14" w14:textId="77777777" w:rsidR="007671D4" w:rsidRPr="00822BA5" w:rsidRDefault="007671D4" w:rsidP="0047075D">
            <w:r w:rsidRPr="00822BA5">
              <w:t>P0</w:t>
            </w:r>
            <w:r w:rsidR="006567EC" w:rsidRPr="00822BA5">
              <w:t>00</w:t>
            </w:r>
            <w:r w:rsidRPr="00822BA5">
              <w:t>2</w:t>
            </w:r>
          </w:p>
        </w:tc>
        <w:tc>
          <w:tcPr>
            <w:tcW w:w="1831" w:type="dxa"/>
          </w:tcPr>
          <w:p w14:paraId="266FC90B" w14:textId="77777777" w:rsidR="007671D4" w:rsidRPr="00822BA5" w:rsidRDefault="000066AC" w:rsidP="0047075D">
            <w:r w:rsidRPr="00822BA5">
              <w:t xml:space="preserve">Jean </w:t>
            </w:r>
            <w:r w:rsidR="007671D4" w:rsidRPr="00822BA5">
              <w:t>Austen</w:t>
            </w:r>
          </w:p>
        </w:tc>
        <w:tc>
          <w:tcPr>
            <w:tcW w:w="1831" w:type="dxa"/>
          </w:tcPr>
          <w:p w14:paraId="2980734E" w14:textId="77777777" w:rsidR="007671D4" w:rsidRPr="00822BA5" w:rsidRDefault="007671D4" w:rsidP="0047075D">
            <w:r w:rsidRPr="00822BA5">
              <w:t>F</w:t>
            </w:r>
          </w:p>
        </w:tc>
        <w:tc>
          <w:tcPr>
            <w:tcW w:w="1831" w:type="dxa"/>
          </w:tcPr>
          <w:p w14:paraId="3FD435AD" w14:textId="77777777" w:rsidR="007671D4" w:rsidRPr="00822BA5" w:rsidRDefault="007671D4" w:rsidP="0047075D">
            <w:r w:rsidRPr="00822BA5">
              <w:t>13/01/201</w:t>
            </w:r>
            <w:r w:rsidR="006567EC" w:rsidRPr="00822BA5">
              <w:t>8</w:t>
            </w:r>
          </w:p>
        </w:tc>
        <w:tc>
          <w:tcPr>
            <w:tcW w:w="1832" w:type="dxa"/>
          </w:tcPr>
          <w:p w14:paraId="4B1C0C7B" w14:textId="77777777" w:rsidR="007671D4" w:rsidRPr="00822BA5" w:rsidRDefault="007671D4" w:rsidP="0047075D">
            <w:r w:rsidRPr="00822BA5">
              <w:t>W</w:t>
            </w:r>
            <w:r w:rsidR="006567EC" w:rsidRPr="00822BA5">
              <w:t>0</w:t>
            </w:r>
            <w:r w:rsidRPr="00822BA5">
              <w:t>1</w:t>
            </w:r>
          </w:p>
        </w:tc>
        <w:tc>
          <w:tcPr>
            <w:tcW w:w="1832" w:type="dxa"/>
          </w:tcPr>
          <w:p w14:paraId="0E17B456" w14:textId="77777777" w:rsidR="007671D4" w:rsidRPr="00822BA5" w:rsidRDefault="007671D4" w:rsidP="0047075D">
            <w:r w:rsidRPr="00822BA5">
              <w:t>Tulip</w:t>
            </w:r>
          </w:p>
        </w:tc>
      </w:tr>
      <w:tr w:rsidR="007671D4" w:rsidRPr="00822BA5" w14:paraId="2F843D01" w14:textId="77777777" w:rsidTr="0047075D">
        <w:tc>
          <w:tcPr>
            <w:tcW w:w="10988" w:type="dxa"/>
            <w:gridSpan w:val="6"/>
          </w:tcPr>
          <w:p w14:paraId="1CDEEF04" w14:textId="77777777" w:rsidR="007671D4" w:rsidRPr="00822BA5" w:rsidRDefault="007671D4" w:rsidP="007671D4">
            <w:pPr>
              <w:jc w:val="center"/>
              <w:rPr>
                <w:b/>
              </w:rPr>
            </w:pPr>
            <w:r w:rsidRPr="00822BA5">
              <w:rPr>
                <w:b/>
              </w:rPr>
              <w:t>Appointments</w:t>
            </w:r>
          </w:p>
        </w:tc>
      </w:tr>
      <w:tr w:rsidR="007671D4" w:rsidRPr="00822BA5" w14:paraId="7711129E" w14:textId="77777777" w:rsidTr="0047075D">
        <w:tc>
          <w:tcPr>
            <w:tcW w:w="1831" w:type="dxa"/>
          </w:tcPr>
          <w:p w14:paraId="7F250CF3" w14:textId="77777777" w:rsidR="007671D4" w:rsidRPr="00822BA5" w:rsidRDefault="007671D4" w:rsidP="0047075D">
            <w:pPr>
              <w:rPr>
                <w:b/>
              </w:rPr>
            </w:pPr>
            <w:r w:rsidRPr="00822BA5">
              <w:rPr>
                <w:b/>
              </w:rPr>
              <w:t>Date</w:t>
            </w:r>
          </w:p>
        </w:tc>
        <w:tc>
          <w:tcPr>
            <w:tcW w:w="1831" w:type="dxa"/>
          </w:tcPr>
          <w:p w14:paraId="4B6ED251" w14:textId="77777777" w:rsidR="007671D4" w:rsidRPr="00822BA5" w:rsidRDefault="007671D4" w:rsidP="0047075D">
            <w:pPr>
              <w:rPr>
                <w:b/>
              </w:rPr>
            </w:pPr>
            <w:r w:rsidRPr="00822BA5">
              <w:rPr>
                <w:b/>
              </w:rPr>
              <w:t>Time</w:t>
            </w:r>
          </w:p>
        </w:tc>
        <w:tc>
          <w:tcPr>
            <w:tcW w:w="1831" w:type="dxa"/>
          </w:tcPr>
          <w:p w14:paraId="758759FE" w14:textId="77777777" w:rsidR="007671D4" w:rsidRPr="00822BA5" w:rsidRDefault="007671D4" w:rsidP="0047075D">
            <w:pPr>
              <w:rPr>
                <w:b/>
              </w:rPr>
            </w:pPr>
            <w:r w:rsidRPr="00822BA5">
              <w:rPr>
                <w:b/>
              </w:rPr>
              <w:t>Room</w:t>
            </w:r>
          </w:p>
        </w:tc>
        <w:tc>
          <w:tcPr>
            <w:tcW w:w="1831" w:type="dxa"/>
          </w:tcPr>
          <w:p w14:paraId="64946D0B" w14:textId="77777777" w:rsidR="007671D4" w:rsidRPr="00822BA5" w:rsidRDefault="007671D4" w:rsidP="0047075D">
            <w:pPr>
              <w:rPr>
                <w:b/>
              </w:rPr>
            </w:pPr>
            <w:r w:rsidRPr="00822BA5">
              <w:rPr>
                <w:b/>
              </w:rPr>
              <w:t>Doctor</w:t>
            </w:r>
          </w:p>
        </w:tc>
        <w:tc>
          <w:tcPr>
            <w:tcW w:w="3664" w:type="dxa"/>
            <w:gridSpan w:val="2"/>
          </w:tcPr>
          <w:p w14:paraId="2D281DEF" w14:textId="77777777" w:rsidR="007671D4" w:rsidRPr="00822BA5" w:rsidRDefault="007671D4" w:rsidP="0047075D">
            <w:pPr>
              <w:rPr>
                <w:b/>
              </w:rPr>
            </w:pPr>
            <w:r w:rsidRPr="00822BA5">
              <w:rPr>
                <w:b/>
              </w:rPr>
              <w:t>Treatment</w:t>
            </w:r>
          </w:p>
        </w:tc>
      </w:tr>
      <w:tr w:rsidR="007671D4" w:rsidRPr="00822BA5" w14:paraId="15B1E70D" w14:textId="77777777" w:rsidTr="0047075D">
        <w:tc>
          <w:tcPr>
            <w:tcW w:w="1831" w:type="dxa"/>
          </w:tcPr>
          <w:p w14:paraId="65042B76" w14:textId="77777777" w:rsidR="007671D4" w:rsidRPr="00822BA5" w:rsidRDefault="007671D4" w:rsidP="0047075D">
            <w:r w:rsidRPr="00822BA5">
              <w:t>19/01/201</w:t>
            </w:r>
            <w:r w:rsidR="006567EC" w:rsidRPr="00822BA5">
              <w:t>8</w:t>
            </w:r>
          </w:p>
        </w:tc>
        <w:tc>
          <w:tcPr>
            <w:tcW w:w="1831" w:type="dxa"/>
          </w:tcPr>
          <w:p w14:paraId="6C0435A4" w14:textId="77777777" w:rsidR="007671D4" w:rsidRPr="00822BA5" w:rsidRDefault="007671D4" w:rsidP="0047075D">
            <w:r w:rsidRPr="00822BA5">
              <w:t>0400</w:t>
            </w:r>
          </w:p>
        </w:tc>
        <w:tc>
          <w:tcPr>
            <w:tcW w:w="1831" w:type="dxa"/>
          </w:tcPr>
          <w:p w14:paraId="788AC45E" w14:textId="77777777" w:rsidR="007671D4" w:rsidRPr="00822BA5" w:rsidRDefault="007671D4" w:rsidP="0047075D">
            <w:r w:rsidRPr="00822BA5">
              <w:t>B3</w:t>
            </w:r>
          </w:p>
        </w:tc>
        <w:tc>
          <w:tcPr>
            <w:tcW w:w="1831" w:type="dxa"/>
          </w:tcPr>
          <w:p w14:paraId="7E9C4AA6" w14:textId="77777777" w:rsidR="007671D4" w:rsidRPr="00822BA5" w:rsidRDefault="007671D4" w:rsidP="0047075D">
            <w:r w:rsidRPr="00822BA5">
              <w:t>Wolfe</w:t>
            </w:r>
          </w:p>
        </w:tc>
        <w:tc>
          <w:tcPr>
            <w:tcW w:w="3664" w:type="dxa"/>
            <w:gridSpan w:val="2"/>
          </w:tcPr>
          <w:p w14:paraId="4CE8AFED" w14:textId="77777777" w:rsidR="007671D4" w:rsidRPr="00822BA5" w:rsidRDefault="007671D4" w:rsidP="0047075D">
            <w:r w:rsidRPr="00822BA5">
              <w:t>Heart Surgery</w:t>
            </w:r>
          </w:p>
        </w:tc>
      </w:tr>
      <w:tr w:rsidR="007671D4" w:rsidRPr="00822BA5" w14:paraId="53F37B4B" w14:textId="77777777" w:rsidTr="0047075D">
        <w:tc>
          <w:tcPr>
            <w:tcW w:w="1831" w:type="dxa"/>
          </w:tcPr>
          <w:p w14:paraId="64F989EE" w14:textId="77777777" w:rsidR="007671D4" w:rsidRPr="00822BA5" w:rsidRDefault="007671D4" w:rsidP="0047075D">
            <w:r w:rsidRPr="00822BA5">
              <w:t>22/02/201</w:t>
            </w:r>
            <w:r w:rsidR="006567EC" w:rsidRPr="00822BA5">
              <w:t>8</w:t>
            </w:r>
          </w:p>
        </w:tc>
        <w:tc>
          <w:tcPr>
            <w:tcW w:w="1831" w:type="dxa"/>
          </w:tcPr>
          <w:p w14:paraId="542D4FBE" w14:textId="77777777" w:rsidR="007671D4" w:rsidRPr="00822BA5" w:rsidRDefault="007671D4" w:rsidP="0047075D">
            <w:r w:rsidRPr="00822BA5">
              <w:t>1130</w:t>
            </w:r>
          </w:p>
        </w:tc>
        <w:tc>
          <w:tcPr>
            <w:tcW w:w="1831" w:type="dxa"/>
          </w:tcPr>
          <w:p w14:paraId="69591585" w14:textId="77777777" w:rsidR="007671D4" w:rsidRPr="00822BA5" w:rsidRDefault="002138A7" w:rsidP="0047075D">
            <w:r w:rsidRPr="00822BA5">
              <w:t>C</w:t>
            </w:r>
            <w:r w:rsidR="007671D4" w:rsidRPr="00822BA5">
              <w:t>1</w:t>
            </w:r>
          </w:p>
        </w:tc>
        <w:tc>
          <w:tcPr>
            <w:tcW w:w="1831" w:type="dxa"/>
          </w:tcPr>
          <w:p w14:paraId="199B85EE" w14:textId="77777777" w:rsidR="007671D4" w:rsidRPr="00822BA5" w:rsidRDefault="007671D4" w:rsidP="0047075D">
            <w:proofErr w:type="spellStart"/>
            <w:r w:rsidRPr="00822BA5">
              <w:t>Pavic</w:t>
            </w:r>
            <w:proofErr w:type="spellEnd"/>
          </w:p>
        </w:tc>
        <w:tc>
          <w:tcPr>
            <w:tcW w:w="3664" w:type="dxa"/>
            <w:gridSpan w:val="2"/>
          </w:tcPr>
          <w:p w14:paraId="7E6DC38A" w14:textId="77777777" w:rsidR="007671D4" w:rsidRPr="00822BA5" w:rsidRDefault="007671D4" w:rsidP="0047075D">
            <w:r w:rsidRPr="00822BA5">
              <w:t>Physiotherapy</w:t>
            </w:r>
          </w:p>
        </w:tc>
      </w:tr>
    </w:tbl>
    <w:p w14:paraId="3ECDD752" w14:textId="77777777" w:rsidR="00695B72" w:rsidRPr="00822BA5" w:rsidRDefault="00695B72" w:rsidP="00F14179">
      <w:pPr>
        <w:pStyle w:val="Heading3"/>
        <w:rPr>
          <w:rFonts w:ascii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2"/>
        <w:gridCol w:w="4076"/>
      </w:tblGrid>
      <w:tr w:rsidR="00873FB7" w:rsidRPr="00822BA5" w14:paraId="15A558BE" w14:textId="77777777" w:rsidTr="00695B72">
        <w:tc>
          <w:tcPr>
            <w:tcW w:w="3662" w:type="dxa"/>
          </w:tcPr>
          <w:p w14:paraId="79CA2DEA" w14:textId="77777777" w:rsidR="00873FB7" w:rsidRPr="00822BA5" w:rsidRDefault="00873FB7" w:rsidP="00F14179">
            <w:pPr>
              <w:pStyle w:val="Heading3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822BA5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Treatment</w:t>
            </w:r>
          </w:p>
        </w:tc>
        <w:tc>
          <w:tcPr>
            <w:tcW w:w="4076" w:type="dxa"/>
          </w:tcPr>
          <w:p w14:paraId="5C507500" w14:textId="77777777" w:rsidR="00873FB7" w:rsidRPr="00822BA5" w:rsidRDefault="00873FB7" w:rsidP="00F14179">
            <w:pPr>
              <w:pStyle w:val="Heading3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822BA5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Qualified Doctors (Date Qualified)</w:t>
            </w:r>
          </w:p>
        </w:tc>
      </w:tr>
      <w:tr w:rsidR="00873FB7" w14:paraId="083C3421" w14:textId="77777777" w:rsidTr="00695B72">
        <w:tc>
          <w:tcPr>
            <w:tcW w:w="3662" w:type="dxa"/>
          </w:tcPr>
          <w:p w14:paraId="034A3F67" w14:textId="77777777" w:rsidR="00873FB7" w:rsidRPr="00822BA5" w:rsidRDefault="00873FB7" w:rsidP="00F14179">
            <w:pPr>
              <w:pStyle w:val="Heading3"/>
              <w:rPr>
                <w:rFonts w:ascii="Times New Roman" w:hAnsi="Times New Roman" w:cs="Times New Roman"/>
                <w:b w:val="0"/>
                <w:sz w:val="24"/>
                <w:szCs w:val="24"/>
                <w:lang w:eastAsia="en-GB"/>
              </w:rPr>
            </w:pPr>
            <w:r w:rsidRPr="00822BA5">
              <w:rPr>
                <w:rFonts w:ascii="Times New Roman" w:hAnsi="Times New Roman" w:cs="Times New Roman"/>
                <w:b w:val="0"/>
                <w:sz w:val="24"/>
                <w:szCs w:val="24"/>
                <w:lang w:eastAsia="en-GB"/>
              </w:rPr>
              <w:t>Heart Surgery</w:t>
            </w:r>
          </w:p>
        </w:tc>
        <w:tc>
          <w:tcPr>
            <w:tcW w:w="4076" w:type="dxa"/>
          </w:tcPr>
          <w:p w14:paraId="526F05BE" w14:textId="77777777" w:rsidR="00873FB7" w:rsidRPr="00695B72" w:rsidRDefault="000066AC" w:rsidP="00695B72">
            <w:pPr>
              <w:pStyle w:val="Heading3"/>
              <w:rPr>
                <w:rFonts w:ascii="Times New Roman" w:hAnsi="Times New Roman" w:cs="Times New Roman"/>
                <w:b w:val="0"/>
                <w:sz w:val="24"/>
                <w:szCs w:val="24"/>
                <w:lang w:eastAsia="en-GB"/>
              </w:rPr>
            </w:pPr>
            <w:r w:rsidRPr="00822BA5">
              <w:rPr>
                <w:rFonts w:ascii="Times New Roman" w:hAnsi="Times New Roman" w:cs="Times New Roman"/>
                <w:b w:val="0"/>
                <w:sz w:val="24"/>
                <w:szCs w:val="24"/>
                <w:lang w:eastAsia="en-GB"/>
              </w:rPr>
              <w:t xml:space="preserve">James </w:t>
            </w:r>
            <w:r w:rsidR="006567EC" w:rsidRPr="00822BA5">
              <w:rPr>
                <w:rFonts w:ascii="Times New Roman" w:hAnsi="Times New Roman" w:cs="Times New Roman"/>
                <w:b w:val="0"/>
                <w:sz w:val="24"/>
                <w:szCs w:val="24"/>
                <w:lang w:eastAsia="en-GB"/>
              </w:rPr>
              <w:t>Wolfe (14/08/2015</w:t>
            </w:r>
            <w:r w:rsidR="00873FB7" w:rsidRPr="00822BA5">
              <w:rPr>
                <w:rFonts w:ascii="Times New Roman" w:hAnsi="Times New Roman" w:cs="Times New Roman"/>
                <w:b w:val="0"/>
                <w:sz w:val="24"/>
                <w:szCs w:val="24"/>
                <w:lang w:eastAsia="en-GB"/>
              </w:rPr>
              <w:t>)</w:t>
            </w:r>
          </w:p>
        </w:tc>
      </w:tr>
      <w:tr w:rsidR="00873FB7" w14:paraId="40D63E72" w14:textId="77777777" w:rsidTr="00695B72">
        <w:tc>
          <w:tcPr>
            <w:tcW w:w="3662" w:type="dxa"/>
          </w:tcPr>
          <w:p w14:paraId="08A881E6" w14:textId="77777777" w:rsidR="00873FB7" w:rsidRPr="00695B72" w:rsidRDefault="00873FB7" w:rsidP="00F14179">
            <w:pPr>
              <w:pStyle w:val="Heading3"/>
              <w:rPr>
                <w:rFonts w:ascii="Times New Roman" w:hAnsi="Times New Roman" w:cs="Times New Roman"/>
                <w:b w:val="0"/>
                <w:sz w:val="24"/>
                <w:szCs w:val="24"/>
                <w:lang w:eastAsia="en-GB"/>
              </w:rPr>
            </w:pPr>
            <w:r w:rsidRPr="00695B72">
              <w:rPr>
                <w:rFonts w:ascii="Times New Roman" w:hAnsi="Times New Roman" w:cs="Times New Roman"/>
                <w:b w:val="0"/>
                <w:sz w:val="24"/>
                <w:szCs w:val="24"/>
                <w:lang w:eastAsia="en-GB"/>
              </w:rPr>
              <w:t>Eye Examination</w:t>
            </w:r>
          </w:p>
        </w:tc>
        <w:tc>
          <w:tcPr>
            <w:tcW w:w="4076" w:type="dxa"/>
          </w:tcPr>
          <w:p w14:paraId="438C18F7" w14:textId="77777777" w:rsidR="00873FB7" w:rsidRPr="00695B72" w:rsidRDefault="000066AC" w:rsidP="00F14179">
            <w:pPr>
              <w:pStyle w:val="Heading3"/>
              <w:rPr>
                <w:rFonts w:ascii="Times New Roman" w:hAnsi="Times New Roman" w:cs="Times New Roman"/>
                <w:b w:val="0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en-GB"/>
              </w:rPr>
              <w:t xml:space="preserve">Andrew </w:t>
            </w:r>
            <w:r w:rsidR="006567EC">
              <w:rPr>
                <w:rFonts w:ascii="Times New Roman" w:hAnsi="Times New Roman" w:cs="Times New Roman"/>
                <w:b w:val="0"/>
                <w:sz w:val="24"/>
                <w:szCs w:val="24"/>
                <w:lang w:eastAsia="en-GB"/>
              </w:rPr>
              <w:t>Balfour</w:t>
            </w:r>
            <w:r w:rsidR="00873FB7" w:rsidRPr="00695B72">
              <w:rPr>
                <w:rFonts w:ascii="Times New Roman" w:hAnsi="Times New Roman" w:cs="Times New Roman"/>
                <w:b w:val="0"/>
                <w:sz w:val="24"/>
                <w:szCs w:val="24"/>
                <w:lang w:eastAsia="en-GB"/>
              </w:rPr>
              <w:t xml:space="preserve"> (29/05/2001)</w:t>
            </w:r>
          </w:p>
          <w:p w14:paraId="70A68F59" w14:textId="77777777" w:rsidR="00873FB7" w:rsidRPr="00695B72" w:rsidRDefault="000066AC" w:rsidP="00695B72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Wendy </w:t>
            </w:r>
            <w:r w:rsidR="00873FB7" w:rsidRPr="00695B72">
              <w:rPr>
                <w:lang w:eastAsia="en-GB"/>
              </w:rPr>
              <w:t>Golding (11/03/2010)</w:t>
            </w:r>
          </w:p>
        </w:tc>
      </w:tr>
      <w:tr w:rsidR="00873FB7" w14:paraId="11E2BF4F" w14:textId="77777777" w:rsidTr="00695B72">
        <w:tc>
          <w:tcPr>
            <w:tcW w:w="3662" w:type="dxa"/>
          </w:tcPr>
          <w:p w14:paraId="762671A7" w14:textId="77777777" w:rsidR="00873FB7" w:rsidRPr="00695B72" w:rsidRDefault="00873FB7" w:rsidP="00F14179">
            <w:pPr>
              <w:pStyle w:val="Heading3"/>
              <w:rPr>
                <w:rFonts w:ascii="Times New Roman" w:hAnsi="Times New Roman" w:cs="Times New Roman"/>
                <w:b w:val="0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en-GB"/>
              </w:rPr>
              <w:t>Laser Eye Surgery</w:t>
            </w:r>
          </w:p>
        </w:tc>
        <w:tc>
          <w:tcPr>
            <w:tcW w:w="4076" w:type="dxa"/>
          </w:tcPr>
          <w:p w14:paraId="3BE3167E" w14:textId="77777777" w:rsidR="00873FB7" w:rsidRPr="00695B72" w:rsidRDefault="000066AC" w:rsidP="00F14179">
            <w:pPr>
              <w:pStyle w:val="Heading3"/>
              <w:rPr>
                <w:rFonts w:ascii="Times New Roman" w:hAnsi="Times New Roman" w:cs="Times New Roman"/>
                <w:b w:val="0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en-GB"/>
              </w:rPr>
              <w:t xml:space="preserve">Andrew </w:t>
            </w:r>
            <w:r w:rsidR="006567EC">
              <w:rPr>
                <w:rFonts w:ascii="Times New Roman" w:hAnsi="Times New Roman" w:cs="Times New Roman"/>
                <w:b w:val="0"/>
                <w:sz w:val="24"/>
                <w:szCs w:val="24"/>
                <w:lang w:eastAsia="en-GB"/>
              </w:rPr>
              <w:t>Balfour</w:t>
            </w:r>
            <w:r w:rsidR="00873FB7">
              <w:rPr>
                <w:rFonts w:ascii="Times New Roman" w:hAnsi="Times New Roman" w:cs="Times New Roman"/>
                <w:b w:val="0"/>
                <w:sz w:val="24"/>
                <w:szCs w:val="24"/>
                <w:lang w:eastAsia="en-GB"/>
              </w:rPr>
              <w:t xml:space="preserve"> (17/11/2003)</w:t>
            </w:r>
          </w:p>
        </w:tc>
      </w:tr>
      <w:tr w:rsidR="00873FB7" w14:paraId="24FBF2EB" w14:textId="77777777" w:rsidTr="00695B72">
        <w:tc>
          <w:tcPr>
            <w:tcW w:w="3662" w:type="dxa"/>
          </w:tcPr>
          <w:p w14:paraId="42D203E1" w14:textId="77777777" w:rsidR="00873FB7" w:rsidRPr="00695B72" w:rsidRDefault="00873FB7" w:rsidP="00F14179">
            <w:pPr>
              <w:pStyle w:val="Heading3"/>
              <w:rPr>
                <w:rFonts w:ascii="Times New Roman" w:hAnsi="Times New Roman" w:cs="Times New Roman"/>
                <w:b w:val="0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en-GB"/>
              </w:rPr>
              <w:t>Physiotherapy</w:t>
            </w:r>
          </w:p>
        </w:tc>
        <w:tc>
          <w:tcPr>
            <w:tcW w:w="4076" w:type="dxa"/>
          </w:tcPr>
          <w:p w14:paraId="0DEBA1D6" w14:textId="77777777" w:rsidR="00873FB7" w:rsidRDefault="000066AC" w:rsidP="00F14179">
            <w:pPr>
              <w:pStyle w:val="Heading3"/>
              <w:rPr>
                <w:rFonts w:ascii="Times New Roman" w:hAnsi="Times New Roman" w:cs="Times New Roman"/>
                <w:b w:val="0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en-GB"/>
              </w:rPr>
              <w:t xml:space="preserve">Petra </w:t>
            </w:r>
            <w:proofErr w:type="spellStart"/>
            <w:r w:rsidR="006567EC">
              <w:rPr>
                <w:rFonts w:ascii="Times New Roman" w:hAnsi="Times New Roman" w:cs="Times New Roman"/>
                <w:b w:val="0"/>
                <w:sz w:val="24"/>
                <w:szCs w:val="24"/>
                <w:lang w:eastAsia="en-GB"/>
              </w:rPr>
              <w:t>Pavic</w:t>
            </w:r>
            <w:proofErr w:type="spellEnd"/>
            <w:r w:rsidR="006567EC">
              <w:rPr>
                <w:rFonts w:ascii="Times New Roman" w:hAnsi="Times New Roman" w:cs="Times New Roman"/>
                <w:b w:val="0"/>
                <w:sz w:val="24"/>
                <w:szCs w:val="24"/>
                <w:lang w:eastAsia="en-GB"/>
              </w:rPr>
              <w:t xml:space="preserve"> (30/09/1997</w:t>
            </w:r>
            <w:r w:rsidR="00873FB7">
              <w:rPr>
                <w:rFonts w:ascii="Times New Roman" w:hAnsi="Times New Roman" w:cs="Times New Roman"/>
                <w:b w:val="0"/>
                <w:sz w:val="24"/>
                <w:szCs w:val="24"/>
                <w:lang w:eastAsia="en-GB"/>
              </w:rPr>
              <w:t>)</w:t>
            </w:r>
          </w:p>
          <w:p w14:paraId="23AC5314" w14:textId="77777777" w:rsidR="00873FB7" w:rsidRPr="00873FB7" w:rsidRDefault="000066AC" w:rsidP="00873FB7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Derek </w:t>
            </w:r>
            <w:r w:rsidR="00873FB7">
              <w:rPr>
                <w:lang w:eastAsia="en-GB"/>
              </w:rPr>
              <w:t xml:space="preserve">Chen </w:t>
            </w:r>
            <w:r w:rsidR="006567EC">
              <w:rPr>
                <w:lang w:eastAsia="en-GB"/>
              </w:rPr>
              <w:t>(03/05/2013</w:t>
            </w:r>
            <w:r w:rsidR="00873FB7">
              <w:rPr>
                <w:lang w:eastAsia="en-GB"/>
              </w:rPr>
              <w:t>)</w:t>
            </w:r>
          </w:p>
        </w:tc>
      </w:tr>
    </w:tbl>
    <w:p w14:paraId="70A2F43D" w14:textId="77777777" w:rsidR="00934D73" w:rsidRPr="00B06412" w:rsidRDefault="00350F9E" w:rsidP="00F14179">
      <w:pPr>
        <w:pStyle w:val="Heading3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br w:type="page"/>
      </w:r>
      <w:r w:rsidR="00934D73" w:rsidRPr="00B06412">
        <w:rPr>
          <w:rFonts w:ascii="Times New Roman" w:hAnsi="Times New Roman" w:cs="Times New Roman"/>
          <w:sz w:val="24"/>
          <w:szCs w:val="24"/>
          <w:lang w:eastAsia="en-GB"/>
        </w:rPr>
        <w:lastRenderedPageBreak/>
        <w:t>Your task</w:t>
      </w:r>
      <w:r w:rsidR="00CF05C3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</w:p>
    <w:p w14:paraId="3680C451" w14:textId="77777777" w:rsidR="0068451B" w:rsidRDefault="0068451B" w:rsidP="005908EA">
      <w:pPr>
        <w:rPr>
          <w:lang w:eastAsia="en-GB"/>
        </w:rPr>
      </w:pPr>
    </w:p>
    <w:p w14:paraId="04F83085" w14:textId="77777777" w:rsidR="00DB3926" w:rsidRDefault="00A55E8F" w:rsidP="005908EA">
      <w:pPr>
        <w:numPr>
          <w:ilvl w:val="0"/>
          <w:numId w:val="14"/>
        </w:numPr>
        <w:rPr>
          <w:lang w:eastAsia="en-GB"/>
        </w:rPr>
      </w:pPr>
      <w:r w:rsidRPr="00852D4A">
        <w:rPr>
          <w:highlight w:val="green"/>
          <w:lang w:eastAsia="en-GB"/>
        </w:rPr>
        <w:t xml:space="preserve">Design </w:t>
      </w:r>
      <w:r w:rsidR="00614340" w:rsidRPr="00852D4A">
        <w:rPr>
          <w:highlight w:val="green"/>
          <w:lang w:eastAsia="en-GB"/>
        </w:rPr>
        <w:t>and implement</w:t>
      </w:r>
      <w:r w:rsidR="00614340">
        <w:rPr>
          <w:lang w:eastAsia="en-GB"/>
        </w:rPr>
        <w:t xml:space="preserve"> </w:t>
      </w:r>
      <w:r w:rsidR="00B6736C">
        <w:rPr>
          <w:lang w:eastAsia="en-GB"/>
        </w:rPr>
        <w:t xml:space="preserve">a database for </w:t>
      </w:r>
      <w:r w:rsidR="00FA113A">
        <w:rPr>
          <w:lang w:eastAsia="en-GB"/>
        </w:rPr>
        <w:t xml:space="preserve">the </w:t>
      </w:r>
      <w:r w:rsidR="00703DC8">
        <w:rPr>
          <w:lang w:eastAsia="en-GB"/>
        </w:rPr>
        <w:t>Woodbridge</w:t>
      </w:r>
      <w:r w:rsidR="00A14846">
        <w:rPr>
          <w:lang w:eastAsia="en-GB"/>
        </w:rPr>
        <w:t xml:space="preserve"> Hospital Trust</w:t>
      </w:r>
      <w:r w:rsidR="00703DC8">
        <w:rPr>
          <w:lang w:eastAsia="en-GB"/>
        </w:rPr>
        <w:t xml:space="preserve"> using SQL Server</w:t>
      </w:r>
      <w:r w:rsidR="00DB3926">
        <w:rPr>
          <w:lang w:eastAsia="en-GB"/>
        </w:rPr>
        <w:t>.</w:t>
      </w:r>
    </w:p>
    <w:p w14:paraId="406A10AB" w14:textId="77777777" w:rsidR="00614340" w:rsidRDefault="00614340" w:rsidP="00614340">
      <w:pPr>
        <w:ind w:left="360"/>
        <w:rPr>
          <w:lang w:eastAsia="en-GB"/>
        </w:rPr>
      </w:pPr>
    </w:p>
    <w:p w14:paraId="400E4C5C" w14:textId="77777777" w:rsidR="00614340" w:rsidRDefault="00614340" w:rsidP="00614340">
      <w:pPr>
        <w:ind w:left="360"/>
        <w:rPr>
          <w:lang w:eastAsia="en-GB"/>
        </w:rPr>
      </w:pPr>
      <w:r>
        <w:rPr>
          <w:lang w:eastAsia="en-GB"/>
        </w:rPr>
        <w:t>To avoid confusion wi</w:t>
      </w:r>
      <w:r w:rsidR="00921EA9">
        <w:rPr>
          <w:lang w:eastAsia="en-GB"/>
        </w:rPr>
        <w:t>th previous lab work, please create a</w:t>
      </w:r>
      <w:r w:rsidR="00703DC8">
        <w:rPr>
          <w:lang w:eastAsia="en-GB"/>
        </w:rPr>
        <w:t xml:space="preserve"> database </w:t>
      </w:r>
      <w:r w:rsidR="00703DC8" w:rsidRPr="00852D4A">
        <w:rPr>
          <w:highlight w:val="green"/>
          <w:lang w:eastAsia="en-GB"/>
        </w:rPr>
        <w:t>CW&lt;</w:t>
      </w:r>
      <w:proofErr w:type="spellStart"/>
      <w:r w:rsidR="00703DC8" w:rsidRPr="00852D4A">
        <w:rPr>
          <w:highlight w:val="green"/>
          <w:lang w:eastAsia="en-GB"/>
        </w:rPr>
        <w:t>matno</w:t>
      </w:r>
      <w:proofErr w:type="spellEnd"/>
      <w:r w:rsidR="00703DC8" w:rsidRPr="00852D4A">
        <w:rPr>
          <w:highlight w:val="green"/>
          <w:lang w:eastAsia="en-GB"/>
        </w:rPr>
        <w:t>&gt;</w:t>
      </w:r>
      <w:r>
        <w:rPr>
          <w:lang w:eastAsia="en-GB"/>
        </w:rPr>
        <w:t xml:space="preserve"> </w:t>
      </w:r>
      <w:r w:rsidR="00921EA9">
        <w:rPr>
          <w:lang w:eastAsia="en-GB"/>
        </w:rPr>
        <w:t xml:space="preserve">and use it </w:t>
      </w:r>
      <w:r>
        <w:rPr>
          <w:lang w:eastAsia="en-GB"/>
        </w:rPr>
        <w:t xml:space="preserve">for your </w:t>
      </w:r>
      <w:r w:rsidRPr="00852D4A">
        <w:rPr>
          <w:highlight w:val="green"/>
          <w:lang w:eastAsia="en-GB"/>
        </w:rPr>
        <w:t>cou</w:t>
      </w:r>
      <w:r w:rsidR="00703DC8" w:rsidRPr="00852D4A">
        <w:rPr>
          <w:highlight w:val="green"/>
          <w:lang w:eastAsia="en-GB"/>
        </w:rPr>
        <w:t>rsework (&lt;</w:t>
      </w:r>
      <w:proofErr w:type="spellStart"/>
      <w:r w:rsidR="00703DC8" w:rsidRPr="00852D4A">
        <w:rPr>
          <w:highlight w:val="green"/>
          <w:lang w:eastAsia="en-GB"/>
        </w:rPr>
        <w:t>matno</w:t>
      </w:r>
      <w:proofErr w:type="spellEnd"/>
      <w:r w:rsidR="00703DC8" w:rsidRPr="00852D4A">
        <w:rPr>
          <w:highlight w:val="green"/>
          <w:lang w:eastAsia="en-GB"/>
        </w:rPr>
        <w:t>&gt; is</w:t>
      </w:r>
      <w:r w:rsidRPr="00852D4A">
        <w:rPr>
          <w:highlight w:val="green"/>
          <w:lang w:eastAsia="en-GB"/>
        </w:rPr>
        <w:t xml:space="preserve"> y</w:t>
      </w:r>
      <w:r w:rsidR="00921EA9" w:rsidRPr="00852D4A">
        <w:rPr>
          <w:highlight w:val="green"/>
          <w:lang w:eastAsia="en-GB"/>
        </w:rPr>
        <w:t>our own matriculation number).</w:t>
      </w:r>
      <w:r w:rsidR="00921EA9">
        <w:rPr>
          <w:lang w:eastAsia="en-GB"/>
        </w:rPr>
        <w:t xml:space="preserve"> </w:t>
      </w:r>
    </w:p>
    <w:p w14:paraId="7F942FE6" w14:textId="77777777" w:rsidR="00614340" w:rsidRDefault="00614340" w:rsidP="00614340">
      <w:pPr>
        <w:rPr>
          <w:lang w:eastAsia="en-GB"/>
        </w:rPr>
      </w:pPr>
    </w:p>
    <w:p w14:paraId="72FE7985" w14:textId="77777777" w:rsidR="00FF36DE" w:rsidRDefault="00A55E8F" w:rsidP="00DB3926">
      <w:pPr>
        <w:ind w:left="360"/>
        <w:rPr>
          <w:lang w:eastAsia="en-GB"/>
        </w:rPr>
      </w:pPr>
      <w:r>
        <w:rPr>
          <w:lang w:eastAsia="en-GB"/>
        </w:rPr>
        <w:t xml:space="preserve">Enter </w:t>
      </w:r>
      <w:r w:rsidR="009C29B4">
        <w:rPr>
          <w:lang w:eastAsia="en-GB"/>
        </w:rPr>
        <w:t xml:space="preserve">the </w:t>
      </w:r>
      <w:r w:rsidR="00B6736C">
        <w:rPr>
          <w:lang w:eastAsia="en-GB"/>
        </w:rPr>
        <w:t>data</w:t>
      </w:r>
      <w:r>
        <w:rPr>
          <w:lang w:eastAsia="en-GB"/>
        </w:rPr>
        <w:t xml:space="preserve"> </w:t>
      </w:r>
      <w:r w:rsidR="00C01C02">
        <w:rPr>
          <w:lang w:eastAsia="en-GB"/>
        </w:rPr>
        <w:t>shown above in the appro</w:t>
      </w:r>
      <w:r w:rsidR="009C29B4">
        <w:rPr>
          <w:lang w:eastAsia="en-GB"/>
        </w:rPr>
        <w:t xml:space="preserve">priate </w:t>
      </w:r>
      <w:r>
        <w:rPr>
          <w:lang w:eastAsia="en-GB"/>
        </w:rPr>
        <w:t>table</w:t>
      </w:r>
      <w:r w:rsidR="009C29B4">
        <w:rPr>
          <w:lang w:eastAsia="en-GB"/>
        </w:rPr>
        <w:t xml:space="preserve">s. </w:t>
      </w:r>
      <w:r w:rsidR="00C00D80">
        <w:rPr>
          <w:lang w:eastAsia="en-GB"/>
        </w:rPr>
        <w:t xml:space="preserve">You should </w:t>
      </w:r>
      <w:r w:rsidR="00C00D80" w:rsidRPr="00852D4A">
        <w:rPr>
          <w:highlight w:val="yellow"/>
          <w:lang w:eastAsia="en-GB"/>
        </w:rPr>
        <w:t xml:space="preserve">NOT add any </w:t>
      </w:r>
      <w:r w:rsidR="00E93F82" w:rsidRPr="00852D4A">
        <w:rPr>
          <w:highlight w:val="yellow"/>
          <w:lang w:eastAsia="en-GB"/>
        </w:rPr>
        <w:t>other</w:t>
      </w:r>
      <w:r w:rsidR="00C01C02" w:rsidRPr="00852D4A">
        <w:rPr>
          <w:highlight w:val="yellow"/>
          <w:lang w:eastAsia="en-GB"/>
        </w:rPr>
        <w:t xml:space="preserve"> records</w:t>
      </w:r>
      <w:r w:rsidR="00C00D80">
        <w:rPr>
          <w:lang w:eastAsia="en-GB"/>
        </w:rPr>
        <w:t>. Howe</w:t>
      </w:r>
      <w:r w:rsidR="00D25BA9">
        <w:rPr>
          <w:lang w:eastAsia="en-GB"/>
        </w:rPr>
        <w:t xml:space="preserve">ver, </w:t>
      </w:r>
      <w:r w:rsidR="00A14846">
        <w:rPr>
          <w:lang w:eastAsia="en-GB"/>
        </w:rPr>
        <w:t xml:space="preserve">if any table requires </w:t>
      </w:r>
      <w:r w:rsidR="0010384E">
        <w:rPr>
          <w:lang w:eastAsia="en-GB"/>
        </w:rPr>
        <w:t xml:space="preserve">a </w:t>
      </w:r>
      <w:r w:rsidR="0010384E" w:rsidRPr="00852D4A">
        <w:rPr>
          <w:highlight w:val="yellow"/>
          <w:lang w:eastAsia="en-GB"/>
        </w:rPr>
        <w:t>unique identifier</w:t>
      </w:r>
      <w:r w:rsidR="0010384E">
        <w:rPr>
          <w:lang w:eastAsia="en-GB"/>
        </w:rPr>
        <w:t xml:space="preserve"> to act as </w:t>
      </w:r>
      <w:r w:rsidR="0010384E" w:rsidRPr="00852D4A">
        <w:rPr>
          <w:highlight w:val="yellow"/>
          <w:lang w:eastAsia="en-GB"/>
        </w:rPr>
        <w:t>primary key</w:t>
      </w:r>
      <w:r w:rsidR="0010384E">
        <w:rPr>
          <w:lang w:eastAsia="en-GB"/>
        </w:rPr>
        <w:t xml:space="preserve">, you </w:t>
      </w:r>
      <w:r w:rsidR="0010384E" w:rsidRPr="00852D4A">
        <w:rPr>
          <w:highlight w:val="yellow"/>
          <w:lang w:eastAsia="en-GB"/>
        </w:rPr>
        <w:t>should add one.</w:t>
      </w:r>
    </w:p>
    <w:p w14:paraId="2788E3F8" w14:textId="77777777" w:rsidR="001524DC" w:rsidRDefault="00E65948" w:rsidP="00DB3926">
      <w:pPr>
        <w:ind w:left="360"/>
        <w:rPr>
          <w:lang w:eastAsia="en-GB"/>
        </w:rPr>
      </w:pPr>
      <w:r>
        <w:rPr>
          <w:lang w:eastAsia="en-GB"/>
        </w:rPr>
        <w:t>You</w:t>
      </w:r>
      <w:r w:rsidR="00601955">
        <w:rPr>
          <w:lang w:eastAsia="en-GB"/>
        </w:rPr>
        <w:t xml:space="preserve"> should </w:t>
      </w:r>
      <w:r w:rsidR="001524DC">
        <w:rPr>
          <w:lang w:eastAsia="en-GB"/>
        </w:rPr>
        <w:t xml:space="preserve">apply the following </w:t>
      </w:r>
      <w:r w:rsidR="001524DC" w:rsidRPr="00852D4A">
        <w:rPr>
          <w:highlight w:val="yellow"/>
          <w:lang w:eastAsia="en-GB"/>
        </w:rPr>
        <w:t>domain integrity</w:t>
      </w:r>
      <w:r w:rsidR="001524DC">
        <w:rPr>
          <w:lang w:eastAsia="en-GB"/>
        </w:rPr>
        <w:t xml:space="preserve"> rules</w:t>
      </w:r>
      <w:r w:rsidR="00601955">
        <w:rPr>
          <w:lang w:eastAsia="en-GB"/>
        </w:rPr>
        <w:t xml:space="preserve">, as well as any appropriate to </w:t>
      </w:r>
      <w:r w:rsidR="00601955" w:rsidRPr="00852D4A">
        <w:rPr>
          <w:highlight w:val="yellow"/>
          <w:lang w:eastAsia="en-GB"/>
        </w:rPr>
        <w:t>unique identifiers you have added</w:t>
      </w:r>
      <w:r w:rsidR="001524DC" w:rsidRPr="00852D4A">
        <w:rPr>
          <w:highlight w:val="yellow"/>
          <w:lang w:eastAsia="en-GB"/>
        </w:rPr>
        <w:t>:</w:t>
      </w:r>
    </w:p>
    <w:p w14:paraId="499E7649" w14:textId="77777777" w:rsidR="001524DC" w:rsidRDefault="001524DC" w:rsidP="00E65948">
      <w:pPr>
        <w:pStyle w:val="ListParagraph"/>
        <w:numPr>
          <w:ilvl w:val="0"/>
          <w:numId w:val="28"/>
        </w:numPr>
        <w:rPr>
          <w:lang w:eastAsia="en-GB"/>
        </w:rPr>
      </w:pPr>
      <w:r w:rsidRPr="00852D4A">
        <w:rPr>
          <w:highlight w:val="yellow"/>
          <w:lang w:eastAsia="en-GB"/>
        </w:rPr>
        <w:t>Patient</w:t>
      </w:r>
      <w:r>
        <w:rPr>
          <w:lang w:eastAsia="en-GB"/>
        </w:rPr>
        <w:t xml:space="preserve"> numbers have the form ‘P’ followed by a 4-digit number.</w:t>
      </w:r>
    </w:p>
    <w:p w14:paraId="5F2CBC83" w14:textId="77777777" w:rsidR="00E65948" w:rsidRDefault="00E65948" w:rsidP="00E65948">
      <w:pPr>
        <w:pStyle w:val="ListParagraph"/>
        <w:numPr>
          <w:ilvl w:val="0"/>
          <w:numId w:val="28"/>
        </w:numPr>
        <w:rPr>
          <w:lang w:eastAsia="en-GB"/>
        </w:rPr>
      </w:pPr>
      <w:r w:rsidRPr="00852D4A">
        <w:rPr>
          <w:highlight w:val="yellow"/>
          <w:lang w:eastAsia="en-GB"/>
        </w:rPr>
        <w:t>Ward</w:t>
      </w:r>
      <w:r>
        <w:rPr>
          <w:lang w:eastAsia="en-GB"/>
        </w:rPr>
        <w:t xml:space="preserve"> numbers have the form ‘</w:t>
      </w:r>
      <w:r w:rsidRPr="00933ADC">
        <w:rPr>
          <w:highlight w:val="yellow"/>
          <w:lang w:eastAsia="en-GB"/>
        </w:rPr>
        <w:t>W</w:t>
      </w:r>
      <w:r>
        <w:rPr>
          <w:lang w:eastAsia="en-GB"/>
        </w:rPr>
        <w:t>’ followed by a 2-digit number.</w:t>
      </w:r>
    </w:p>
    <w:p w14:paraId="5248E04E" w14:textId="77777777" w:rsidR="00601955" w:rsidRDefault="00E65948" w:rsidP="00601955">
      <w:pPr>
        <w:pStyle w:val="ListParagraph"/>
        <w:numPr>
          <w:ilvl w:val="0"/>
          <w:numId w:val="28"/>
        </w:numPr>
        <w:rPr>
          <w:lang w:eastAsia="en-GB"/>
        </w:rPr>
      </w:pPr>
      <w:r w:rsidRPr="00852D4A">
        <w:rPr>
          <w:highlight w:val="yellow"/>
          <w:lang w:eastAsia="en-GB"/>
        </w:rPr>
        <w:t>Sex</w:t>
      </w:r>
      <w:r>
        <w:rPr>
          <w:lang w:eastAsia="en-GB"/>
        </w:rPr>
        <w:t xml:space="preserve"> is either ‘</w:t>
      </w:r>
      <w:r w:rsidRPr="004A79B7">
        <w:rPr>
          <w:highlight w:val="yellow"/>
          <w:lang w:eastAsia="en-GB"/>
        </w:rPr>
        <w:t>M’</w:t>
      </w:r>
      <w:r>
        <w:rPr>
          <w:lang w:eastAsia="en-GB"/>
        </w:rPr>
        <w:t xml:space="preserve"> </w:t>
      </w:r>
      <w:proofErr w:type="gramStart"/>
      <w:r>
        <w:rPr>
          <w:lang w:eastAsia="en-GB"/>
        </w:rPr>
        <w:t>or  ‘</w:t>
      </w:r>
      <w:proofErr w:type="gramEnd"/>
      <w:r w:rsidRPr="004A79B7">
        <w:rPr>
          <w:highlight w:val="yellow"/>
          <w:lang w:eastAsia="en-GB"/>
        </w:rPr>
        <w:t>F’</w:t>
      </w:r>
      <w:r>
        <w:rPr>
          <w:lang w:eastAsia="en-GB"/>
        </w:rPr>
        <w:t>.</w:t>
      </w:r>
    </w:p>
    <w:p w14:paraId="50D1EDB2" w14:textId="77777777" w:rsidR="00601955" w:rsidRDefault="00601955" w:rsidP="00E65948">
      <w:pPr>
        <w:rPr>
          <w:lang w:eastAsia="en-GB"/>
        </w:rPr>
      </w:pPr>
    </w:p>
    <w:p w14:paraId="2098ABF2" w14:textId="77777777" w:rsidR="00DB3926" w:rsidRDefault="00DB3926" w:rsidP="00DB3926">
      <w:pPr>
        <w:ind w:left="360"/>
        <w:rPr>
          <w:lang w:eastAsia="en-GB"/>
        </w:rPr>
      </w:pPr>
      <w:r>
        <w:rPr>
          <w:lang w:eastAsia="en-GB"/>
        </w:rPr>
        <w:t xml:space="preserve">You </w:t>
      </w:r>
      <w:r w:rsidR="003023E3">
        <w:rPr>
          <w:lang w:eastAsia="en-GB"/>
        </w:rPr>
        <w:t>should store your</w:t>
      </w:r>
      <w:r w:rsidR="00F703E6">
        <w:rPr>
          <w:lang w:eastAsia="en-GB"/>
        </w:rPr>
        <w:t xml:space="preserve"> </w:t>
      </w:r>
      <w:r w:rsidR="00F703E6" w:rsidRPr="00852D4A">
        <w:rPr>
          <w:highlight w:val="yellow"/>
          <w:lang w:eastAsia="en-GB"/>
        </w:rPr>
        <w:t>SQL commands</w:t>
      </w:r>
      <w:r w:rsidR="00F703E6">
        <w:rPr>
          <w:lang w:eastAsia="en-GB"/>
        </w:rPr>
        <w:t xml:space="preserve"> in</w:t>
      </w:r>
      <w:r>
        <w:rPr>
          <w:lang w:eastAsia="en-GB"/>
        </w:rPr>
        <w:t xml:space="preserve"> the following </w:t>
      </w:r>
      <w:r w:rsidRPr="00852D4A">
        <w:rPr>
          <w:highlight w:val="yellow"/>
          <w:lang w:eastAsia="en-GB"/>
        </w:rPr>
        <w:t>SQ</w:t>
      </w:r>
      <w:r w:rsidR="00D549DB" w:rsidRPr="00852D4A">
        <w:rPr>
          <w:highlight w:val="yellow"/>
          <w:lang w:eastAsia="en-GB"/>
        </w:rPr>
        <w:t>L scripts.</w:t>
      </w:r>
    </w:p>
    <w:p w14:paraId="1C091412" w14:textId="77777777" w:rsidR="00DB3926" w:rsidRDefault="00DB3926" w:rsidP="00DB3926">
      <w:pPr>
        <w:ind w:left="360"/>
        <w:rPr>
          <w:lang w:eastAsia="en-GB"/>
        </w:rPr>
      </w:pPr>
    </w:p>
    <w:p w14:paraId="2353B003" w14:textId="77777777" w:rsidR="00917789" w:rsidRDefault="00DB3926" w:rsidP="00DB3926">
      <w:pPr>
        <w:ind w:left="360"/>
        <w:rPr>
          <w:lang w:eastAsia="en-GB"/>
        </w:rPr>
      </w:pPr>
      <w:r>
        <w:rPr>
          <w:lang w:eastAsia="en-GB"/>
        </w:rPr>
        <w:tab/>
      </w:r>
      <w:proofErr w:type="spellStart"/>
      <w:r>
        <w:rPr>
          <w:lang w:eastAsia="en-GB"/>
        </w:rPr>
        <w:t>Create.sql</w:t>
      </w:r>
      <w:proofErr w:type="spellEnd"/>
      <w:r>
        <w:rPr>
          <w:lang w:eastAsia="en-GB"/>
        </w:rPr>
        <w:t xml:space="preserve">:  contains all </w:t>
      </w:r>
      <w:r w:rsidR="00D9628F">
        <w:rPr>
          <w:lang w:eastAsia="en-GB"/>
        </w:rPr>
        <w:t xml:space="preserve">the </w:t>
      </w:r>
      <w:r w:rsidRPr="00852D4A">
        <w:rPr>
          <w:highlight w:val="yellow"/>
          <w:lang w:eastAsia="en-GB"/>
        </w:rPr>
        <w:t>table create statements</w:t>
      </w:r>
      <w:r>
        <w:rPr>
          <w:lang w:eastAsia="en-GB"/>
        </w:rPr>
        <w:t xml:space="preserve">.  </w:t>
      </w:r>
    </w:p>
    <w:p w14:paraId="5C9422C7" w14:textId="77777777" w:rsidR="00917789" w:rsidRDefault="00917789" w:rsidP="00DB3926">
      <w:pPr>
        <w:ind w:left="360"/>
        <w:rPr>
          <w:lang w:eastAsia="en-GB"/>
        </w:rPr>
      </w:pPr>
    </w:p>
    <w:p w14:paraId="3A071545" w14:textId="77777777" w:rsidR="00DB3926" w:rsidRDefault="00DB3926" w:rsidP="00DB3926">
      <w:pPr>
        <w:ind w:left="720"/>
        <w:rPr>
          <w:lang w:eastAsia="en-GB"/>
        </w:rPr>
      </w:pPr>
      <w:proofErr w:type="spellStart"/>
      <w:r>
        <w:rPr>
          <w:lang w:eastAsia="en-GB"/>
        </w:rPr>
        <w:t>Populate.sql</w:t>
      </w:r>
      <w:proofErr w:type="spellEnd"/>
      <w:r>
        <w:rPr>
          <w:lang w:eastAsia="en-GB"/>
        </w:rPr>
        <w:t xml:space="preserve">: contains commands to </w:t>
      </w:r>
      <w:r w:rsidR="000E056C" w:rsidRPr="00852D4A">
        <w:rPr>
          <w:highlight w:val="yellow"/>
          <w:lang w:eastAsia="en-GB"/>
        </w:rPr>
        <w:t>insert all the data into the tables</w:t>
      </w:r>
      <w:r w:rsidR="005823DA" w:rsidRPr="00852D4A">
        <w:rPr>
          <w:highlight w:val="yellow"/>
          <w:lang w:eastAsia="en-GB"/>
        </w:rPr>
        <w:t>.</w:t>
      </w:r>
    </w:p>
    <w:p w14:paraId="3CC7BDE6" w14:textId="77777777" w:rsidR="00DB3926" w:rsidRDefault="00DB3926" w:rsidP="00DB3926">
      <w:pPr>
        <w:ind w:left="720"/>
        <w:rPr>
          <w:lang w:eastAsia="en-GB"/>
        </w:rPr>
      </w:pPr>
    </w:p>
    <w:p w14:paraId="55CD057B" w14:textId="77777777" w:rsidR="0094612A" w:rsidRPr="00FB6690" w:rsidRDefault="00E01BF7" w:rsidP="00FB6690">
      <w:pPr>
        <w:ind w:left="720"/>
        <w:rPr>
          <w:lang w:eastAsia="en-GB"/>
        </w:rPr>
      </w:pPr>
      <w:r>
        <w:rPr>
          <w:lang w:eastAsia="en-GB"/>
        </w:rPr>
        <w:t xml:space="preserve">Given an initially empty database, executing the commands in </w:t>
      </w:r>
      <w:proofErr w:type="spellStart"/>
      <w:r>
        <w:rPr>
          <w:lang w:eastAsia="en-GB"/>
        </w:rPr>
        <w:t>Create.sql</w:t>
      </w:r>
      <w:proofErr w:type="spellEnd"/>
      <w:r>
        <w:rPr>
          <w:lang w:eastAsia="en-GB"/>
        </w:rPr>
        <w:t xml:space="preserve"> followed by </w:t>
      </w:r>
      <w:proofErr w:type="spellStart"/>
      <w:r>
        <w:rPr>
          <w:lang w:eastAsia="en-GB"/>
        </w:rPr>
        <w:t>Populate.sql</w:t>
      </w:r>
      <w:proofErr w:type="spellEnd"/>
      <w:r>
        <w:rPr>
          <w:lang w:eastAsia="en-GB"/>
        </w:rPr>
        <w:t xml:space="preserve"> should result in the creation of the required tables containing all the necessary data, without generating any error messages.</w:t>
      </w:r>
    </w:p>
    <w:p w14:paraId="35583339" w14:textId="77777777" w:rsidR="00DB3926" w:rsidRDefault="00DB3926" w:rsidP="0094612A">
      <w:pPr>
        <w:ind w:left="360"/>
        <w:jc w:val="right"/>
        <w:rPr>
          <w:lang w:eastAsia="en-GB"/>
        </w:rPr>
      </w:pPr>
    </w:p>
    <w:p w14:paraId="13B1EEFF" w14:textId="77777777" w:rsidR="006C43B1" w:rsidRDefault="006C43B1" w:rsidP="00D037CC">
      <w:pPr>
        <w:rPr>
          <w:lang w:eastAsia="en-GB"/>
        </w:rPr>
      </w:pPr>
    </w:p>
    <w:p w14:paraId="2C2A6595" w14:textId="77777777" w:rsidR="00D037CC" w:rsidRDefault="00D037CC" w:rsidP="00D037CC">
      <w:pPr>
        <w:numPr>
          <w:ilvl w:val="0"/>
          <w:numId w:val="14"/>
        </w:numPr>
      </w:pPr>
      <w:r w:rsidRPr="00D037CC">
        <w:rPr>
          <w:lang w:eastAsia="en-GB"/>
        </w:rPr>
        <w:t xml:space="preserve">Design </w:t>
      </w:r>
      <w:r w:rsidRPr="00D037CC">
        <w:t xml:space="preserve">the </w:t>
      </w:r>
      <w:r w:rsidRPr="00852D4A">
        <w:rPr>
          <w:highlight w:val="yellow"/>
        </w:rPr>
        <w:t>following queries</w:t>
      </w:r>
      <w:r w:rsidR="002532AB" w:rsidRPr="00852D4A">
        <w:rPr>
          <w:highlight w:val="yellow"/>
        </w:rPr>
        <w:t xml:space="preserve"> in SQL</w:t>
      </w:r>
      <w:r w:rsidRPr="00D037CC">
        <w:t>:</w:t>
      </w:r>
      <w:r>
        <w:t xml:space="preserve"> </w:t>
      </w:r>
    </w:p>
    <w:p w14:paraId="7187E0C3" w14:textId="77777777" w:rsidR="00920A6F" w:rsidRPr="00920A6F" w:rsidRDefault="00920A6F" w:rsidP="00920A6F">
      <w:pPr>
        <w:spacing w:line="300" w:lineRule="atLeast"/>
        <w:ind w:left="360"/>
        <w:rPr>
          <w:b/>
          <w:lang w:eastAsia="en-GB"/>
        </w:rPr>
      </w:pPr>
    </w:p>
    <w:p w14:paraId="04C69EAA" w14:textId="77777777" w:rsidR="00920A6F" w:rsidRDefault="00B468A8" w:rsidP="00FF36DE">
      <w:pPr>
        <w:numPr>
          <w:ilvl w:val="0"/>
          <w:numId w:val="23"/>
        </w:numPr>
        <w:spacing w:line="300" w:lineRule="atLeast"/>
        <w:rPr>
          <w:b/>
          <w:lang w:eastAsia="en-GB"/>
        </w:rPr>
      </w:pPr>
      <w:r>
        <w:t xml:space="preserve">List </w:t>
      </w:r>
      <w:r w:rsidRPr="00933ADC">
        <w:rPr>
          <w:highlight w:val="yellow"/>
        </w:rPr>
        <w:t>all rooms</w:t>
      </w:r>
      <w:r>
        <w:t xml:space="preserve"> in which </w:t>
      </w:r>
      <w:r w:rsidRPr="00933ADC">
        <w:rPr>
          <w:highlight w:val="yellow"/>
        </w:rPr>
        <w:t>eye treatment</w:t>
      </w:r>
      <w:r>
        <w:t xml:space="preserve"> has </w:t>
      </w:r>
      <w:r w:rsidRPr="00933ADC">
        <w:rPr>
          <w:highlight w:val="yellow"/>
        </w:rPr>
        <w:t>taken place</w:t>
      </w:r>
      <w:r w:rsidR="00920A6F" w:rsidRPr="00933ADC">
        <w:rPr>
          <w:highlight w:val="yellow"/>
        </w:rPr>
        <w:t>.</w:t>
      </w:r>
      <w:r w:rsidR="00920A6F">
        <w:t xml:space="preserve"> </w:t>
      </w:r>
      <w:r w:rsidR="00601955">
        <w:t>(i.e. any treatment with ‘E</w:t>
      </w:r>
      <w:r w:rsidR="00210D13">
        <w:t>ye’ in its description.)</w:t>
      </w:r>
    </w:p>
    <w:p w14:paraId="52C1A31E" w14:textId="77777777" w:rsidR="00920A6F" w:rsidRDefault="00920A6F" w:rsidP="00920A6F"/>
    <w:p w14:paraId="699B9B0D" w14:textId="77777777" w:rsidR="009170C0" w:rsidRDefault="00B468A8" w:rsidP="00FF36DE">
      <w:pPr>
        <w:numPr>
          <w:ilvl w:val="0"/>
          <w:numId w:val="23"/>
        </w:numPr>
      </w:pPr>
      <w:r>
        <w:t xml:space="preserve">For all </w:t>
      </w:r>
      <w:r w:rsidRPr="00933ADC">
        <w:rPr>
          <w:highlight w:val="yellow"/>
        </w:rPr>
        <w:t>appointments</w:t>
      </w:r>
      <w:r>
        <w:t xml:space="preserve"> involving </w:t>
      </w:r>
      <w:r w:rsidRPr="00933ADC">
        <w:rPr>
          <w:highlight w:val="yellow"/>
        </w:rPr>
        <w:t>male patients</w:t>
      </w:r>
      <w:r>
        <w:t>, list the information: (patient name, doctor</w:t>
      </w:r>
      <w:r w:rsidR="00210D13">
        <w:t xml:space="preserve"> name, treatment</w:t>
      </w:r>
      <w:r>
        <w:t>)</w:t>
      </w:r>
      <w:r w:rsidR="0091434B">
        <w:t>.</w:t>
      </w:r>
      <w:r>
        <w:t xml:space="preserve"> </w:t>
      </w:r>
    </w:p>
    <w:p w14:paraId="119823CF" w14:textId="77777777" w:rsidR="00920A6F" w:rsidRPr="00D037CC" w:rsidRDefault="00920A6F" w:rsidP="009170C0"/>
    <w:p w14:paraId="14A266C3" w14:textId="77777777" w:rsidR="00920A6F" w:rsidRPr="00933ADC" w:rsidRDefault="00D037CC" w:rsidP="00FF36DE">
      <w:pPr>
        <w:numPr>
          <w:ilvl w:val="0"/>
          <w:numId w:val="23"/>
        </w:numPr>
        <w:spacing w:line="300" w:lineRule="atLeast"/>
        <w:rPr>
          <w:highlight w:val="yellow"/>
        </w:rPr>
      </w:pPr>
      <w:r w:rsidRPr="00D037CC">
        <w:t xml:space="preserve">List </w:t>
      </w:r>
      <w:r w:rsidR="00682BD1">
        <w:t xml:space="preserve">the </w:t>
      </w:r>
      <w:r w:rsidR="00B468A8" w:rsidRPr="00933ADC">
        <w:rPr>
          <w:highlight w:val="yellow"/>
        </w:rPr>
        <w:t>number of appointments</w:t>
      </w:r>
      <w:r w:rsidR="00B468A8">
        <w:t xml:space="preserve"> each </w:t>
      </w:r>
      <w:r w:rsidR="00B468A8" w:rsidRPr="00933ADC">
        <w:rPr>
          <w:highlight w:val="yellow"/>
        </w:rPr>
        <w:t>patient</w:t>
      </w:r>
      <w:r w:rsidR="00B468A8">
        <w:t xml:space="preserve"> has ha</w:t>
      </w:r>
      <w:r w:rsidR="00210D13">
        <w:t xml:space="preserve">d </w:t>
      </w:r>
      <w:r w:rsidR="001524DC">
        <w:t xml:space="preserve">with </w:t>
      </w:r>
      <w:r w:rsidR="001524DC" w:rsidRPr="00933ADC">
        <w:rPr>
          <w:highlight w:val="yellow"/>
        </w:rPr>
        <w:t>each doctor</w:t>
      </w:r>
      <w:r w:rsidR="001524DC">
        <w:t xml:space="preserve"> (patient name, doctor name</w:t>
      </w:r>
      <w:r w:rsidR="00B468A8">
        <w:t>, number of appointments)</w:t>
      </w:r>
      <w:r w:rsidR="0091434B">
        <w:t>.</w:t>
      </w:r>
      <w:r w:rsidR="00210D13">
        <w:t xml:space="preserve"> List </w:t>
      </w:r>
      <w:r w:rsidR="00210D13" w:rsidRPr="00933ADC">
        <w:rPr>
          <w:highlight w:val="yellow"/>
        </w:rPr>
        <w:t>only those patient-doctor combinations</w:t>
      </w:r>
      <w:r w:rsidR="00210D13">
        <w:t xml:space="preserve"> that have had </w:t>
      </w:r>
      <w:r w:rsidR="00210D13" w:rsidRPr="00933ADC">
        <w:rPr>
          <w:highlight w:val="yellow"/>
        </w:rPr>
        <w:t>more than one appointment together.</w:t>
      </w:r>
    </w:p>
    <w:p w14:paraId="354D00E9" w14:textId="77777777" w:rsidR="007F01CC" w:rsidRDefault="007F01CC" w:rsidP="007F01CC">
      <w:pPr>
        <w:spacing w:line="300" w:lineRule="atLeast"/>
      </w:pPr>
    </w:p>
    <w:p w14:paraId="6628BBB7" w14:textId="77777777" w:rsidR="0010384E" w:rsidRDefault="0010384E" w:rsidP="0010384E">
      <w:pPr>
        <w:rPr>
          <w:rFonts w:ascii="Courier New" w:hAnsi="Courier New" w:cs="Courier New"/>
          <w:color w:val="000000"/>
          <w:sz w:val="20"/>
          <w:szCs w:val="20"/>
          <w:lang w:eastAsia="en-GB"/>
        </w:rPr>
      </w:pPr>
    </w:p>
    <w:p w14:paraId="43B649DA" w14:textId="77777777" w:rsidR="00775747" w:rsidRDefault="000B2118" w:rsidP="0010384E">
      <w:pPr>
        <w:ind w:firstLine="360"/>
        <w:rPr>
          <w:color w:val="000000"/>
          <w:lang w:eastAsia="en-GB"/>
        </w:rPr>
      </w:pPr>
      <w:proofErr w:type="spellStart"/>
      <w:r w:rsidRPr="00852D4A">
        <w:rPr>
          <w:color w:val="000000"/>
          <w:highlight w:val="green"/>
          <w:lang w:eastAsia="en-GB"/>
        </w:rPr>
        <w:t>Queries.sql</w:t>
      </w:r>
      <w:proofErr w:type="spellEnd"/>
      <w:r w:rsidR="001524DC" w:rsidRPr="00852D4A">
        <w:rPr>
          <w:color w:val="000000"/>
          <w:highlight w:val="green"/>
          <w:lang w:eastAsia="en-GB"/>
        </w:rPr>
        <w:t>: contains the queries.</w:t>
      </w:r>
    </w:p>
    <w:p w14:paraId="433BF907" w14:textId="77777777" w:rsidR="0094612A" w:rsidRPr="0094612A" w:rsidRDefault="0094612A" w:rsidP="00FB6690">
      <w:pPr>
        <w:rPr>
          <w:b/>
          <w:color w:val="000000"/>
          <w:lang w:eastAsia="en-GB"/>
        </w:rPr>
      </w:pPr>
    </w:p>
    <w:p w14:paraId="6ECD4A4C" w14:textId="77777777" w:rsidR="00775747" w:rsidRDefault="00775747" w:rsidP="006474F4">
      <w:pPr>
        <w:rPr>
          <w:color w:val="000000"/>
          <w:lang w:eastAsia="en-GB"/>
        </w:rPr>
      </w:pPr>
    </w:p>
    <w:p w14:paraId="54A82DC2" w14:textId="77777777" w:rsidR="00210D13" w:rsidRDefault="00210D13" w:rsidP="00FB6690">
      <w:pPr>
        <w:pStyle w:val="ListParagraph"/>
        <w:numPr>
          <w:ilvl w:val="0"/>
          <w:numId w:val="14"/>
        </w:numPr>
        <w:rPr>
          <w:color w:val="000000"/>
          <w:lang w:eastAsia="en-GB"/>
        </w:rPr>
      </w:pPr>
      <w:r>
        <w:rPr>
          <w:color w:val="000000"/>
          <w:lang w:eastAsia="en-GB"/>
        </w:rPr>
        <w:t xml:space="preserve">Write create statements for the following </w:t>
      </w:r>
      <w:r w:rsidRPr="00933ADC">
        <w:rPr>
          <w:color w:val="000000"/>
          <w:highlight w:val="yellow"/>
          <w:lang w:eastAsia="en-GB"/>
        </w:rPr>
        <w:t>stored procedures</w:t>
      </w:r>
      <w:r>
        <w:rPr>
          <w:color w:val="000000"/>
          <w:lang w:eastAsia="en-GB"/>
        </w:rPr>
        <w:t>:</w:t>
      </w:r>
    </w:p>
    <w:p w14:paraId="52F057E6" w14:textId="77777777" w:rsidR="00210D13" w:rsidRDefault="001524DC" w:rsidP="00210D13">
      <w:pPr>
        <w:pStyle w:val="ListParagraph"/>
        <w:numPr>
          <w:ilvl w:val="0"/>
          <w:numId w:val="27"/>
        </w:numPr>
        <w:rPr>
          <w:color w:val="000000"/>
          <w:lang w:eastAsia="en-GB"/>
        </w:rPr>
      </w:pPr>
      <w:r>
        <w:rPr>
          <w:color w:val="000000"/>
          <w:lang w:eastAsia="en-GB"/>
        </w:rPr>
        <w:t xml:space="preserve">A </w:t>
      </w:r>
      <w:r w:rsidRPr="004B5359">
        <w:rPr>
          <w:color w:val="000000"/>
          <w:highlight w:val="green"/>
          <w:lang w:eastAsia="en-GB"/>
        </w:rPr>
        <w:t>procedure</w:t>
      </w:r>
      <w:r>
        <w:rPr>
          <w:color w:val="000000"/>
          <w:lang w:eastAsia="en-GB"/>
        </w:rPr>
        <w:t xml:space="preserve"> that </w:t>
      </w:r>
      <w:r w:rsidRPr="00933ADC">
        <w:rPr>
          <w:color w:val="000000"/>
          <w:highlight w:val="yellow"/>
          <w:lang w:eastAsia="en-GB"/>
        </w:rPr>
        <w:t xml:space="preserve">returns the number of patients </w:t>
      </w:r>
      <w:proofErr w:type="gramStart"/>
      <w:r w:rsidRPr="00933ADC">
        <w:rPr>
          <w:color w:val="000000"/>
          <w:highlight w:val="yellow"/>
          <w:lang w:eastAsia="en-GB"/>
        </w:rPr>
        <w:t>in a given</w:t>
      </w:r>
      <w:proofErr w:type="gramEnd"/>
      <w:r w:rsidRPr="00933ADC">
        <w:rPr>
          <w:color w:val="000000"/>
          <w:highlight w:val="yellow"/>
          <w:lang w:eastAsia="en-GB"/>
        </w:rPr>
        <w:t xml:space="preserve"> ward</w:t>
      </w:r>
      <w:r>
        <w:rPr>
          <w:color w:val="000000"/>
          <w:lang w:eastAsia="en-GB"/>
        </w:rPr>
        <w:t xml:space="preserve">. The </w:t>
      </w:r>
      <w:r w:rsidRPr="00933ADC">
        <w:rPr>
          <w:color w:val="000000"/>
          <w:highlight w:val="yellow"/>
          <w:lang w:eastAsia="en-GB"/>
        </w:rPr>
        <w:t>ward number should be an input parameter</w:t>
      </w:r>
      <w:r>
        <w:rPr>
          <w:color w:val="000000"/>
          <w:lang w:eastAsia="en-GB"/>
        </w:rPr>
        <w:t xml:space="preserve"> and the </w:t>
      </w:r>
      <w:r w:rsidRPr="00933ADC">
        <w:rPr>
          <w:color w:val="000000"/>
          <w:highlight w:val="green"/>
          <w:lang w:eastAsia="en-GB"/>
        </w:rPr>
        <w:t>number of patients should be an output parame</w:t>
      </w:r>
      <w:r w:rsidR="00601955" w:rsidRPr="00933ADC">
        <w:rPr>
          <w:color w:val="000000"/>
          <w:highlight w:val="green"/>
          <w:lang w:eastAsia="en-GB"/>
        </w:rPr>
        <w:t>ter</w:t>
      </w:r>
      <w:r w:rsidR="00601955">
        <w:rPr>
          <w:color w:val="000000"/>
          <w:lang w:eastAsia="en-GB"/>
        </w:rPr>
        <w:t xml:space="preserve">. Also write </w:t>
      </w:r>
      <w:r w:rsidR="00601955" w:rsidRPr="00933ADC">
        <w:rPr>
          <w:color w:val="000000"/>
          <w:highlight w:val="cyan"/>
          <w:lang w:eastAsia="en-GB"/>
        </w:rPr>
        <w:t>test code to execute the procedure and write</w:t>
      </w:r>
      <w:r w:rsidRPr="00933ADC">
        <w:rPr>
          <w:color w:val="000000"/>
          <w:highlight w:val="cyan"/>
          <w:lang w:eastAsia="en-GB"/>
        </w:rPr>
        <w:t xml:space="preserve"> the number of patients</w:t>
      </w:r>
      <w:r w:rsidR="00601955" w:rsidRPr="00933ADC">
        <w:rPr>
          <w:color w:val="000000"/>
          <w:highlight w:val="cyan"/>
          <w:lang w:eastAsia="en-GB"/>
        </w:rPr>
        <w:t xml:space="preserve"> to the screen</w:t>
      </w:r>
      <w:r>
        <w:rPr>
          <w:color w:val="000000"/>
          <w:lang w:eastAsia="en-GB"/>
        </w:rPr>
        <w:t>.</w:t>
      </w:r>
    </w:p>
    <w:p w14:paraId="6968E606" w14:textId="77777777" w:rsidR="001524DC" w:rsidRDefault="001524DC" w:rsidP="001524DC">
      <w:pPr>
        <w:pStyle w:val="ListParagraph"/>
        <w:rPr>
          <w:color w:val="000000"/>
          <w:lang w:eastAsia="en-GB"/>
        </w:rPr>
      </w:pPr>
    </w:p>
    <w:p w14:paraId="784D5B5A" w14:textId="77777777" w:rsidR="00FB6690" w:rsidRDefault="00210D13" w:rsidP="00210D13">
      <w:pPr>
        <w:pStyle w:val="ListParagraph"/>
        <w:numPr>
          <w:ilvl w:val="0"/>
          <w:numId w:val="27"/>
        </w:numPr>
        <w:rPr>
          <w:color w:val="000000"/>
          <w:lang w:eastAsia="en-GB"/>
        </w:rPr>
      </w:pPr>
      <w:bookmarkStart w:id="0" w:name="_GoBack"/>
      <w:r>
        <w:rPr>
          <w:color w:val="000000"/>
          <w:lang w:eastAsia="en-GB"/>
        </w:rPr>
        <w:t xml:space="preserve">A </w:t>
      </w:r>
      <w:r w:rsidRPr="004B5359">
        <w:rPr>
          <w:color w:val="000000"/>
          <w:highlight w:val="green"/>
          <w:lang w:eastAsia="en-GB"/>
        </w:rPr>
        <w:t>procedure</w:t>
      </w:r>
      <w:r w:rsidR="00FB6690">
        <w:rPr>
          <w:color w:val="000000"/>
          <w:lang w:eastAsia="en-GB"/>
        </w:rPr>
        <w:t xml:space="preserve"> that </w:t>
      </w:r>
      <w:r w:rsidR="005C6378">
        <w:rPr>
          <w:color w:val="000000"/>
          <w:lang w:eastAsia="en-GB"/>
        </w:rPr>
        <w:t xml:space="preserve">discharges a patient specified by the user. The procedure should take the </w:t>
      </w:r>
      <w:r w:rsidR="005C6378" w:rsidRPr="00933ADC">
        <w:rPr>
          <w:color w:val="000000"/>
          <w:highlight w:val="yellow"/>
          <w:lang w:eastAsia="en-GB"/>
        </w:rPr>
        <w:t>patient’s number as input</w:t>
      </w:r>
      <w:r w:rsidR="005C6378">
        <w:rPr>
          <w:color w:val="000000"/>
          <w:lang w:eastAsia="en-GB"/>
        </w:rPr>
        <w:t xml:space="preserve">. </w:t>
      </w:r>
      <w:r w:rsidR="00FB6690">
        <w:rPr>
          <w:color w:val="000000"/>
          <w:lang w:eastAsia="en-GB"/>
        </w:rPr>
        <w:t>The patient’s</w:t>
      </w:r>
      <w:r w:rsidR="00585CAC">
        <w:rPr>
          <w:color w:val="000000"/>
          <w:lang w:eastAsia="en-GB"/>
        </w:rPr>
        <w:t xml:space="preserve"> </w:t>
      </w:r>
      <w:r w:rsidR="00585CAC" w:rsidRPr="00933ADC">
        <w:rPr>
          <w:color w:val="000000"/>
          <w:highlight w:val="green"/>
          <w:lang w:eastAsia="en-GB"/>
        </w:rPr>
        <w:t>details</w:t>
      </w:r>
      <w:r w:rsidR="00585CAC">
        <w:rPr>
          <w:color w:val="000000"/>
          <w:lang w:eastAsia="en-GB"/>
        </w:rPr>
        <w:t>, including their</w:t>
      </w:r>
      <w:r w:rsidR="00FB6690">
        <w:rPr>
          <w:color w:val="000000"/>
          <w:lang w:eastAsia="en-GB"/>
        </w:rPr>
        <w:t xml:space="preserve"> </w:t>
      </w:r>
      <w:r w:rsidR="00FB6690" w:rsidRPr="00933ADC">
        <w:rPr>
          <w:color w:val="000000"/>
          <w:highlight w:val="green"/>
          <w:lang w:eastAsia="en-GB"/>
        </w:rPr>
        <w:t>appointments</w:t>
      </w:r>
      <w:r w:rsidR="00585CAC">
        <w:rPr>
          <w:color w:val="000000"/>
          <w:lang w:eastAsia="en-GB"/>
        </w:rPr>
        <w:t>,</w:t>
      </w:r>
      <w:r w:rsidR="00FB6690">
        <w:rPr>
          <w:color w:val="000000"/>
          <w:lang w:eastAsia="en-GB"/>
        </w:rPr>
        <w:t xml:space="preserve"> sh</w:t>
      </w:r>
      <w:r w:rsidR="00585CAC">
        <w:rPr>
          <w:color w:val="000000"/>
          <w:lang w:eastAsia="en-GB"/>
        </w:rPr>
        <w:t xml:space="preserve">ould be </w:t>
      </w:r>
      <w:r w:rsidR="00585CAC" w:rsidRPr="00933ADC">
        <w:rPr>
          <w:color w:val="000000"/>
          <w:highlight w:val="cyan"/>
          <w:lang w:eastAsia="en-GB"/>
        </w:rPr>
        <w:t>added to</w:t>
      </w:r>
      <w:r w:rsidR="00FB6690" w:rsidRPr="00933ADC">
        <w:rPr>
          <w:color w:val="000000"/>
          <w:highlight w:val="cyan"/>
          <w:lang w:eastAsia="en-GB"/>
        </w:rPr>
        <w:t xml:space="preserve"> archive table</w:t>
      </w:r>
      <w:r w:rsidR="00585CAC" w:rsidRPr="00933ADC">
        <w:rPr>
          <w:color w:val="000000"/>
          <w:highlight w:val="cyan"/>
          <w:lang w:eastAsia="en-GB"/>
        </w:rPr>
        <w:t>s</w:t>
      </w:r>
      <w:r w:rsidR="00FB6690">
        <w:rPr>
          <w:color w:val="000000"/>
          <w:lang w:eastAsia="en-GB"/>
        </w:rPr>
        <w:t xml:space="preserve"> (creating the table</w:t>
      </w:r>
      <w:r w:rsidR="00585CAC">
        <w:rPr>
          <w:color w:val="000000"/>
          <w:lang w:eastAsia="en-GB"/>
        </w:rPr>
        <w:t>s if they do</w:t>
      </w:r>
      <w:r w:rsidR="00FB6690">
        <w:rPr>
          <w:color w:val="000000"/>
          <w:lang w:eastAsia="en-GB"/>
        </w:rPr>
        <w:t xml:space="preserve"> not already exist). The patient’s data should </w:t>
      </w:r>
      <w:r w:rsidR="00FB6690" w:rsidRPr="00933ADC">
        <w:rPr>
          <w:color w:val="000000"/>
          <w:highlight w:val="red"/>
          <w:lang w:eastAsia="en-GB"/>
        </w:rPr>
        <w:t>then be deleted from the remaining tables</w:t>
      </w:r>
      <w:r w:rsidR="00FB6690">
        <w:rPr>
          <w:color w:val="000000"/>
          <w:lang w:eastAsia="en-GB"/>
        </w:rPr>
        <w:t>.</w:t>
      </w:r>
    </w:p>
    <w:bookmarkEnd w:id="0"/>
    <w:p w14:paraId="4AB69078" w14:textId="77777777" w:rsidR="00FB6690" w:rsidRDefault="00FB6690" w:rsidP="00FB6690">
      <w:pPr>
        <w:pStyle w:val="ListParagraph"/>
        <w:ind w:left="360"/>
        <w:rPr>
          <w:color w:val="000000"/>
          <w:lang w:eastAsia="en-GB"/>
        </w:rPr>
      </w:pPr>
    </w:p>
    <w:p w14:paraId="58D12056" w14:textId="77777777" w:rsidR="00FB6690" w:rsidRPr="00FB6690" w:rsidRDefault="00210D13" w:rsidP="00FB6690">
      <w:pPr>
        <w:pStyle w:val="ListParagraph"/>
        <w:ind w:left="360"/>
        <w:rPr>
          <w:color w:val="000000"/>
          <w:lang w:eastAsia="en-GB"/>
        </w:rPr>
      </w:pPr>
      <w:proofErr w:type="spellStart"/>
      <w:r w:rsidRPr="00852D4A">
        <w:rPr>
          <w:color w:val="000000"/>
          <w:highlight w:val="cyan"/>
          <w:lang w:eastAsia="en-GB"/>
        </w:rPr>
        <w:t>Procedures</w:t>
      </w:r>
      <w:r w:rsidR="00FB6690" w:rsidRPr="00852D4A">
        <w:rPr>
          <w:color w:val="000000"/>
          <w:highlight w:val="cyan"/>
          <w:lang w:eastAsia="en-GB"/>
        </w:rPr>
        <w:t>.sql</w:t>
      </w:r>
      <w:proofErr w:type="spellEnd"/>
      <w:r w:rsidR="00FB6690" w:rsidRPr="00852D4A">
        <w:rPr>
          <w:color w:val="000000"/>
          <w:highlight w:val="cyan"/>
          <w:lang w:eastAsia="en-GB"/>
        </w:rPr>
        <w:t>: contains the code that creates the procedure</w:t>
      </w:r>
      <w:r w:rsidRPr="00852D4A">
        <w:rPr>
          <w:color w:val="000000"/>
          <w:highlight w:val="cyan"/>
          <w:lang w:eastAsia="en-GB"/>
        </w:rPr>
        <w:t>s</w:t>
      </w:r>
      <w:r w:rsidR="00FB6690" w:rsidRPr="00852D4A">
        <w:rPr>
          <w:color w:val="000000"/>
          <w:highlight w:val="cyan"/>
          <w:lang w:eastAsia="en-GB"/>
        </w:rPr>
        <w:t>.</w:t>
      </w:r>
    </w:p>
    <w:p w14:paraId="69D26DCA" w14:textId="77777777" w:rsidR="00775747" w:rsidRDefault="00775747" w:rsidP="006474F4">
      <w:pPr>
        <w:rPr>
          <w:rFonts w:ascii="Courier New" w:hAnsi="Courier New" w:cs="Courier New"/>
          <w:color w:val="000000"/>
          <w:sz w:val="20"/>
          <w:szCs w:val="20"/>
          <w:lang w:eastAsia="en-GB"/>
        </w:rPr>
      </w:pPr>
    </w:p>
    <w:p w14:paraId="48CAC376" w14:textId="77777777" w:rsidR="00775747" w:rsidRDefault="00775747" w:rsidP="006474F4">
      <w:pPr>
        <w:rPr>
          <w:rFonts w:ascii="Courier New" w:hAnsi="Courier New" w:cs="Courier New"/>
          <w:color w:val="000000"/>
          <w:sz w:val="20"/>
          <w:szCs w:val="20"/>
          <w:lang w:eastAsia="en-GB"/>
        </w:rPr>
      </w:pPr>
    </w:p>
    <w:p w14:paraId="25B960FB" w14:textId="77777777" w:rsidR="00775747" w:rsidRDefault="00775747" w:rsidP="006474F4">
      <w:pPr>
        <w:rPr>
          <w:rFonts w:ascii="Courier New" w:hAnsi="Courier New" w:cs="Courier New"/>
          <w:color w:val="000000"/>
          <w:sz w:val="20"/>
          <w:szCs w:val="20"/>
          <w:lang w:eastAsia="en-GB"/>
        </w:rPr>
      </w:pPr>
    </w:p>
    <w:p w14:paraId="53CA523A" w14:textId="77777777" w:rsidR="00775747" w:rsidRDefault="00775747" w:rsidP="006474F4">
      <w:pPr>
        <w:rPr>
          <w:rFonts w:ascii="Courier New" w:hAnsi="Courier New" w:cs="Courier New"/>
          <w:color w:val="000000"/>
          <w:sz w:val="20"/>
          <w:szCs w:val="20"/>
          <w:lang w:eastAsia="en-GB"/>
        </w:rPr>
      </w:pPr>
    </w:p>
    <w:p w14:paraId="13C15B22" w14:textId="77777777" w:rsidR="005C6378" w:rsidRDefault="005C6378" w:rsidP="006474F4">
      <w:pPr>
        <w:rPr>
          <w:rFonts w:ascii="Courier New" w:hAnsi="Courier New" w:cs="Courier New"/>
          <w:color w:val="000000"/>
          <w:sz w:val="20"/>
          <w:szCs w:val="20"/>
          <w:lang w:eastAsia="en-GB"/>
        </w:rPr>
      </w:pPr>
    </w:p>
    <w:p w14:paraId="7BD1D594" w14:textId="77777777" w:rsidR="00693CDB" w:rsidRDefault="00693CDB" w:rsidP="000E056C">
      <w:pPr>
        <w:autoSpaceDE w:val="0"/>
        <w:autoSpaceDN w:val="0"/>
        <w:adjustRightInd w:val="0"/>
        <w:ind w:left="360"/>
        <w:jc w:val="right"/>
        <w:rPr>
          <w:b/>
          <w:bCs/>
          <w:lang w:eastAsia="en-GB"/>
        </w:rPr>
      </w:pPr>
    </w:p>
    <w:p w14:paraId="3BFB91BE" w14:textId="77777777" w:rsidR="00693CDB" w:rsidRDefault="00693CDB" w:rsidP="00D118A5">
      <w:pPr>
        <w:autoSpaceDE w:val="0"/>
        <w:autoSpaceDN w:val="0"/>
        <w:adjustRightInd w:val="0"/>
        <w:ind w:left="360"/>
        <w:jc w:val="left"/>
        <w:rPr>
          <w:b/>
          <w:bCs/>
          <w:lang w:eastAsia="en-GB"/>
        </w:rPr>
      </w:pPr>
    </w:p>
    <w:p w14:paraId="3D12ECFB" w14:textId="77777777" w:rsidR="001524DC" w:rsidRDefault="001524DC" w:rsidP="00D118A5">
      <w:pPr>
        <w:autoSpaceDE w:val="0"/>
        <w:autoSpaceDN w:val="0"/>
        <w:adjustRightInd w:val="0"/>
        <w:ind w:left="360"/>
        <w:jc w:val="left"/>
        <w:rPr>
          <w:b/>
          <w:bCs/>
          <w:lang w:eastAsia="en-GB"/>
        </w:rPr>
      </w:pPr>
    </w:p>
    <w:p w14:paraId="1A1A338D" w14:textId="77777777" w:rsidR="001524DC" w:rsidRDefault="001524DC" w:rsidP="00D118A5">
      <w:pPr>
        <w:autoSpaceDE w:val="0"/>
        <w:autoSpaceDN w:val="0"/>
        <w:adjustRightInd w:val="0"/>
        <w:ind w:left="360"/>
        <w:jc w:val="left"/>
        <w:rPr>
          <w:b/>
          <w:bCs/>
          <w:lang w:eastAsia="en-GB"/>
        </w:rPr>
      </w:pPr>
    </w:p>
    <w:p w14:paraId="7A385DF1" w14:textId="77777777" w:rsidR="00FE59F8" w:rsidRDefault="00FE59F8" w:rsidP="00D118A5">
      <w:pPr>
        <w:autoSpaceDE w:val="0"/>
        <w:autoSpaceDN w:val="0"/>
        <w:adjustRightInd w:val="0"/>
        <w:ind w:left="360"/>
        <w:jc w:val="left"/>
        <w:rPr>
          <w:b/>
          <w:bCs/>
          <w:lang w:eastAsia="en-GB"/>
        </w:rPr>
      </w:pPr>
    </w:p>
    <w:p w14:paraId="5F78EFD1" w14:textId="77777777" w:rsidR="00B577B2" w:rsidRPr="00B577B2" w:rsidRDefault="00CE03D1" w:rsidP="00AB45E9">
      <w:r w:rsidRPr="00CE03D1">
        <w:rPr>
          <w:b/>
        </w:rPr>
        <w:t xml:space="preserve">Coursework </w:t>
      </w:r>
      <w:r w:rsidR="00E245EC" w:rsidRPr="00CE03D1">
        <w:rPr>
          <w:b/>
        </w:rPr>
        <w:t>Submission</w:t>
      </w:r>
      <w:r w:rsidR="00552016">
        <w:rPr>
          <w:b/>
        </w:rPr>
        <w:t xml:space="preserve">: </w:t>
      </w:r>
      <w:r w:rsidR="00B577B2" w:rsidRPr="00B577B2">
        <w:t>You should submit your coursework electronically to the drop box on Moodle</w:t>
      </w:r>
      <w:r w:rsidR="00CD7CC7">
        <w:t>.</w:t>
      </w:r>
    </w:p>
    <w:p w14:paraId="3D951C23" w14:textId="77777777" w:rsidR="00F703E6" w:rsidRPr="00F703E6" w:rsidRDefault="00F703E6" w:rsidP="00AB45E9">
      <w:r w:rsidRPr="00F703E6">
        <w:t>You need to supply the following SQL scripts:</w:t>
      </w:r>
    </w:p>
    <w:p w14:paraId="1C65442F" w14:textId="77777777" w:rsidR="00F703E6" w:rsidRPr="00F703E6" w:rsidRDefault="00F703E6" w:rsidP="00AB45E9"/>
    <w:p w14:paraId="73F56DE7" w14:textId="77777777" w:rsidR="00F703E6" w:rsidRPr="00F703E6" w:rsidRDefault="00F703E6" w:rsidP="00AB45E9">
      <w:r w:rsidRPr="00F703E6">
        <w:tab/>
      </w:r>
      <w:r w:rsidRPr="00F703E6">
        <w:tab/>
      </w:r>
      <w:proofErr w:type="spellStart"/>
      <w:r w:rsidRPr="00F703E6">
        <w:t>Create.sql</w:t>
      </w:r>
      <w:proofErr w:type="spellEnd"/>
    </w:p>
    <w:p w14:paraId="298624EA" w14:textId="77777777" w:rsidR="00F703E6" w:rsidRPr="00F703E6" w:rsidRDefault="00F703E6" w:rsidP="00AB45E9">
      <w:r w:rsidRPr="00F703E6">
        <w:tab/>
      </w:r>
      <w:r w:rsidRPr="00F703E6">
        <w:tab/>
      </w:r>
      <w:proofErr w:type="spellStart"/>
      <w:r w:rsidRPr="00F703E6">
        <w:t>Populate.sql</w:t>
      </w:r>
      <w:proofErr w:type="spellEnd"/>
    </w:p>
    <w:p w14:paraId="1A42F15D" w14:textId="77777777" w:rsidR="00F703E6" w:rsidRDefault="00F703E6" w:rsidP="00AB45E9">
      <w:r w:rsidRPr="00F703E6">
        <w:tab/>
      </w:r>
      <w:r w:rsidRPr="00F703E6">
        <w:tab/>
      </w:r>
      <w:proofErr w:type="spellStart"/>
      <w:r w:rsidRPr="00F703E6">
        <w:t>Queries.sql</w:t>
      </w:r>
      <w:proofErr w:type="spellEnd"/>
    </w:p>
    <w:p w14:paraId="153233C9" w14:textId="77777777" w:rsidR="00F703E6" w:rsidRPr="00F703E6" w:rsidRDefault="00FB6690" w:rsidP="00AB45E9">
      <w:r>
        <w:tab/>
      </w:r>
      <w:r>
        <w:tab/>
      </w:r>
      <w:proofErr w:type="spellStart"/>
      <w:r w:rsidR="00210D13">
        <w:t>Procedures</w:t>
      </w:r>
      <w:r w:rsidR="00F703E6" w:rsidRPr="00F703E6">
        <w:t>.sql</w:t>
      </w:r>
      <w:proofErr w:type="spellEnd"/>
    </w:p>
    <w:p w14:paraId="41F965EF" w14:textId="77777777" w:rsidR="001524DC" w:rsidRDefault="001524DC" w:rsidP="00AB45E9"/>
    <w:p w14:paraId="17C85958" w14:textId="77777777" w:rsidR="00F703E6" w:rsidRDefault="001524DC" w:rsidP="00AB45E9">
      <w:r>
        <w:t xml:space="preserve">The scripts should be uploaded to the Assessment </w:t>
      </w:r>
      <w:proofErr w:type="spellStart"/>
      <w:r>
        <w:t>dropbox</w:t>
      </w:r>
      <w:proofErr w:type="spellEnd"/>
      <w:r>
        <w:t xml:space="preserve"> on </w:t>
      </w:r>
      <w:proofErr w:type="spellStart"/>
      <w:r>
        <w:t>CampusMoodle</w:t>
      </w:r>
      <w:proofErr w:type="spellEnd"/>
      <w:r>
        <w:t xml:space="preserve"> by the deadline.</w:t>
      </w:r>
    </w:p>
    <w:p w14:paraId="7C183E6F" w14:textId="77777777" w:rsidR="001524DC" w:rsidRPr="001524DC" w:rsidRDefault="001524DC" w:rsidP="00AB45E9">
      <w:r w:rsidRPr="001524DC">
        <w:t>Please leave these scripts uncompressed and upload them as separate files (this makes marking easier).</w:t>
      </w:r>
    </w:p>
    <w:p w14:paraId="492034BD" w14:textId="77777777" w:rsidR="001524DC" w:rsidRPr="001524DC" w:rsidRDefault="001524DC" w:rsidP="00AB45E9"/>
    <w:p w14:paraId="73941FC8" w14:textId="77777777" w:rsidR="00135EA2" w:rsidRPr="00135EA2" w:rsidRDefault="00135EA2" w:rsidP="00AB45E9">
      <w:pPr>
        <w:rPr>
          <w:b/>
        </w:rPr>
      </w:pPr>
      <w:r w:rsidRPr="00135EA2">
        <w:rPr>
          <w:b/>
        </w:rPr>
        <w:t>Grading:</w:t>
      </w:r>
    </w:p>
    <w:p w14:paraId="149435CB" w14:textId="77777777" w:rsidR="00F67548" w:rsidRDefault="00F67548" w:rsidP="00F67548">
      <w:r>
        <w:tab/>
      </w:r>
      <w:r>
        <w:tab/>
      </w:r>
    </w:p>
    <w:p w14:paraId="14E06339" w14:textId="77777777" w:rsidR="00F67548" w:rsidRPr="00F703E6" w:rsidRDefault="00F67548" w:rsidP="00F67548">
      <w:r>
        <w:tab/>
      </w:r>
      <w:r>
        <w:tab/>
      </w:r>
      <w:proofErr w:type="spellStart"/>
      <w:r w:rsidRPr="00F703E6">
        <w:t>Create.sql</w:t>
      </w:r>
      <w:proofErr w:type="spellEnd"/>
      <w:r>
        <w:t xml:space="preserve"> (40%)</w:t>
      </w:r>
    </w:p>
    <w:p w14:paraId="7F4B3734" w14:textId="77777777" w:rsidR="00F67548" w:rsidRPr="00F703E6" w:rsidRDefault="00F67548" w:rsidP="00F67548">
      <w:r w:rsidRPr="00F703E6">
        <w:tab/>
      </w:r>
      <w:r w:rsidRPr="00F703E6">
        <w:tab/>
      </w:r>
      <w:proofErr w:type="spellStart"/>
      <w:r w:rsidRPr="00F703E6">
        <w:t>Populate.sql</w:t>
      </w:r>
      <w:proofErr w:type="spellEnd"/>
      <w:r>
        <w:t xml:space="preserve"> (10%)</w:t>
      </w:r>
    </w:p>
    <w:p w14:paraId="0391BA42" w14:textId="77777777" w:rsidR="00F67548" w:rsidRDefault="00F67548" w:rsidP="00F67548">
      <w:r w:rsidRPr="00F703E6">
        <w:tab/>
      </w:r>
      <w:r w:rsidRPr="00F703E6">
        <w:tab/>
      </w:r>
      <w:proofErr w:type="spellStart"/>
      <w:r w:rsidRPr="00F703E6">
        <w:t>Queries.sql</w:t>
      </w:r>
      <w:proofErr w:type="spellEnd"/>
      <w:r>
        <w:t xml:space="preserve"> (25%)</w:t>
      </w:r>
    </w:p>
    <w:p w14:paraId="08A32CE7" w14:textId="77777777" w:rsidR="00F67548" w:rsidRPr="00F703E6" w:rsidRDefault="00210D13" w:rsidP="00F67548">
      <w:r>
        <w:tab/>
      </w:r>
      <w:r>
        <w:tab/>
      </w:r>
      <w:proofErr w:type="spellStart"/>
      <w:r>
        <w:t>Procedures</w:t>
      </w:r>
      <w:r w:rsidR="00F67548" w:rsidRPr="00F703E6">
        <w:t>.sql</w:t>
      </w:r>
      <w:proofErr w:type="spellEnd"/>
      <w:r w:rsidR="00F67548">
        <w:t xml:space="preserve"> (25%)</w:t>
      </w:r>
    </w:p>
    <w:p w14:paraId="76FE52DC" w14:textId="77777777" w:rsidR="00F67548" w:rsidRDefault="00F67548" w:rsidP="00AB45E9"/>
    <w:p w14:paraId="15BDC3ED" w14:textId="77777777" w:rsidR="00F67548" w:rsidRDefault="00F67548" w:rsidP="00AB45E9"/>
    <w:p w14:paraId="2C121445" w14:textId="77777777" w:rsidR="00E01BF7" w:rsidRDefault="00E01BF7" w:rsidP="00AB45E9"/>
    <w:p w14:paraId="4CA0653F" w14:textId="77777777" w:rsidR="00B73AFE" w:rsidRDefault="00B73AFE" w:rsidP="00B73AFE">
      <w:pPr>
        <w:rPr>
          <w:b/>
          <w:i/>
        </w:rPr>
      </w:pPr>
      <w:r w:rsidRPr="00B577B2">
        <w:rPr>
          <w:b/>
          <w:i/>
        </w:rPr>
        <w:t xml:space="preserve">This </w:t>
      </w:r>
      <w:r w:rsidR="00216A3A">
        <w:rPr>
          <w:b/>
          <w:i/>
        </w:rPr>
        <w:t xml:space="preserve">assignment is the only </w:t>
      </w:r>
      <w:r w:rsidRPr="00B577B2">
        <w:rPr>
          <w:b/>
          <w:i/>
        </w:rPr>
        <w:t>coursework</w:t>
      </w:r>
      <w:r w:rsidR="00216A3A">
        <w:rPr>
          <w:b/>
          <w:i/>
        </w:rPr>
        <w:t xml:space="preserve"> for this module.</w:t>
      </w:r>
      <w:r w:rsidRPr="00B577B2">
        <w:rPr>
          <w:b/>
          <w:i/>
        </w:rPr>
        <w:t xml:space="preserve"> </w:t>
      </w:r>
      <w:r w:rsidR="00216A3A">
        <w:rPr>
          <w:b/>
          <w:i/>
        </w:rPr>
        <w:t>It will receive a grade A-F and be combined with the exam grade according to the following table.</w:t>
      </w:r>
    </w:p>
    <w:p w14:paraId="4058F4FC" w14:textId="77777777" w:rsidR="00216A3A" w:rsidRDefault="00216A3A" w:rsidP="00B73AFE">
      <w:pPr>
        <w:rPr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333"/>
        <w:gridCol w:w="1334"/>
        <w:gridCol w:w="1335"/>
        <w:gridCol w:w="1336"/>
        <w:gridCol w:w="1336"/>
        <w:gridCol w:w="1336"/>
        <w:gridCol w:w="1335"/>
      </w:tblGrid>
      <w:tr w:rsidR="00216A3A" w14:paraId="260D43FC" w14:textId="77777777" w:rsidTr="00216A3A">
        <w:tc>
          <w:tcPr>
            <w:tcW w:w="2783" w:type="dxa"/>
            <w:gridSpan w:val="2"/>
            <w:vMerge w:val="restart"/>
          </w:tcPr>
          <w:p w14:paraId="2FBB2BE2" w14:textId="77777777" w:rsidR="00216A3A" w:rsidRDefault="00216A3A" w:rsidP="00B73AFE">
            <w:r>
              <w:t>Overall module grade in appropriate row and column</w:t>
            </w:r>
          </w:p>
        </w:tc>
        <w:tc>
          <w:tcPr>
            <w:tcW w:w="8205" w:type="dxa"/>
            <w:gridSpan w:val="6"/>
          </w:tcPr>
          <w:p w14:paraId="3A8F49C1" w14:textId="77777777" w:rsidR="00216A3A" w:rsidRPr="00216A3A" w:rsidRDefault="00216A3A" w:rsidP="00216A3A">
            <w:pPr>
              <w:jc w:val="center"/>
              <w:rPr>
                <w:b/>
              </w:rPr>
            </w:pPr>
            <w:r w:rsidRPr="00216A3A">
              <w:rPr>
                <w:b/>
              </w:rPr>
              <w:t>Exam Grade</w:t>
            </w:r>
          </w:p>
        </w:tc>
      </w:tr>
      <w:tr w:rsidR="00216A3A" w14:paraId="5B57ACD3" w14:textId="77777777" w:rsidTr="00216A3A">
        <w:tc>
          <w:tcPr>
            <w:tcW w:w="2783" w:type="dxa"/>
            <w:gridSpan w:val="2"/>
            <w:vMerge/>
          </w:tcPr>
          <w:p w14:paraId="65F5F056" w14:textId="77777777" w:rsidR="00216A3A" w:rsidRDefault="00216A3A" w:rsidP="00B73AFE"/>
        </w:tc>
        <w:tc>
          <w:tcPr>
            <w:tcW w:w="1366" w:type="dxa"/>
          </w:tcPr>
          <w:p w14:paraId="2712129F" w14:textId="77777777" w:rsidR="00216A3A" w:rsidRPr="00216A3A" w:rsidRDefault="00216A3A" w:rsidP="00B73AFE">
            <w:pPr>
              <w:rPr>
                <w:b/>
              </w:rPr>
            </w:pPr>
            <w:r w:rsidRPr="00216A3A">
              <w:rPr>
                <w:b/>
              </w:rPr>
              <w:t>A</w:t>
            </w:r>
          </w:p>
        </w:tc>
        <w:tc>
          <w:tcPr>
            <w:tcW w:w="1367" w:type="dxa"/>
          </w:tcPr>
          <w:p w14:paraId="7B612F81" w14:textId="77777777" w:rsidR="00216A3A" w:rsidRPr="00216A3A" w:rsidRDefault="00216A3A" w:rsidP="00B73AFE">
            <w:pPr>
              <w:rPr>
                <w:b/>
              </w:rPr>
            </w:pPr>
            <w:r w:rsidRPr="00216A3A">
              <w:rPr>
                <w:b/>
              </w:rPr>
              <w:t>B</w:t>
            </w:r>
          </w:p>
        </w:tc>
        <w:tc>
          <w:tcPr>
            <w:tcW w:w="1368" w:type="dxa"/>
          </w:tcPr>
          <w:p w14:paraId="5A686E95" w14:textId="77777777" w:rsidR="00216A3A" w:rsidRPr="00216A3A" w:rsidRDefault="00216A3A" w:rsidP="00B73AFE">
            <w:pPr>
              <w:rPr>
                <w:b/>
              </w:rPr>
            </w:pPr>
            <w:r w:rsidRPr="00216A3A">
              <w:rPr>
                <w:b/>
              </w:rPr>
              <w:t>C</w:t>
            </w:r>
          </w:p>
        </w:tc>
        <w:tc>
          <w:tcPr>
            <w:tcW w:w="1368" w:type="dxa"/>
          </w:tcPr>
          <w:p w14:paraId="73673ABE" w14:textId="77777777" w:rsidR="00216A3A" w:rsidRPr="00216A3A" w:rsidRDefault="00216A3A" w:rsidP="00B73AFE">
            <w:pPr>
              <w:rPr>
                <w:b/>
              </w:rPr>
            </w:pPr>
            <w:r w:rsidRPr="00216A3A">
              <w:rPr>
                <w:b/>
              </w:rPr>
              <w:t>D</w:t>
            </w:r>
          </w:p>
        </w:tc>
        <w:tc>
          <w:tcPr>
            <w:tcW w:w="1368" w:type="dxa"/>
          </w:tcPr>
          <w:p w14:paraId="5A458B73" w14:textId="77777777" w:rsidR="00216A3A" w:rsidRPr="00216A3A" w:rsidRDefault="00216A3A" w:rsidP="00B73AFE">
            <w:pPr>
              <w:rPr>
                <w:b/>
              </w:rPr>
            </w:pPr>
            <w:r w:rsidRPr="00216A3A">
              <w:rPr>
                <w:b/>
              </w:rPr>
              <w:t>E</w:t>
            </w:r>
          </w:p>
        </w:tc>
        <w:tc>
          <w:tcPr>
            <w:tcW w:w="1368" w:type="dxa"/>
          </w:tcPr>
          <w:p w14:paraId="3903A181" w14:textId="77777777" w:rsidR="00216A3A" w:rsidRPr="00216A3A" w:rsidRDefault="00216A3A" w:rsidP="00B73AFE">
            <w:pPr>
              <w:rPr>
                <w:b/>
              </w:rPr>
            </w:pPr>
            <w:r w:rsidRPr="00216A3A">
              <w:rPr>
                <w:b/>
              </w:rPr>
              <w:t>F</w:t>
            </w:r>
          </w:p>
        </w:tc>
      </w:tr>
      <w:tr w:rsidR="00216A3A" w14:paraId="2B7D06D9" w14:textId="77777777" w:rsidTr="00216A3A">
        <w:tc>
          <w:tcPr>
            <w:tcW w:w="1417" w:type="dxa"/>
          </w:tcPr>
          <w:p w14:paraId="4D8E081F" w14:textId="77777777" w:rsidR="00216A3A" w:rsidRPr="00216A3A" w:rsidRDefault="00216A3A" w:rsidP="00B73AFE">
            <w:pPr>
              <w:rPr>
                <w:b/>
                <w:i/>
              </w:rPr>
            </w:pPr>
            <w:r w:rsidRPr="00216A3A">
              <w:rPr>
                <w:b/>
                <w:i/>
              </w:rPr>
              <w:t>Coursework</w:t>
            </w:r>
          </w:p>
        </w:tc>
        <w:tc>
          <w:tcPr>
            <w:tcW w:w="1366" w:type="dxa"/>
          </w:tcPr>
          <w:p w14:paraId="5CDA758F" w14:textId="77777777" w:rsidR="00216A3A" w:rsidRPr="00216A3A" w:rsidRDefault="00216A3A" w:rsidP="00B73AFE">
            <w:pPr>
              <w:rPr>
                <w:b/>
                <w:i/>
              </w:rPr>
            </w:pPr>
            <w:r w:rsidRPr="00216A3A">
              <w:rPr>
                <w:b/>
                <w:i/>
              </w:rPr>
              <w:t>A</w:t>
            </w:r>
          </w:p>
        </w:tc>
        <w:tc>
          <w:tcPr>
            <w:tcW w:w="1366" w:type="dxa"/>
          </w:tcPr>
          <w:p w14:paraId="43DCE928" w14:textId="77777777" w:rsidR="00216A3A" w:rsidRDefault="00216A3A" w:rsidP="00B73AFE">
            <w:r>
              <w:t>A</w:t>
            </w:r>
          </w:p>
        </w:tc>
        <w:tc>
          <w:tcPr>
            <w:tcW w:w="1367" w:type="dxa"/>
          </w:tcPr>
          <w:p w14:paraId="0CE98730" w14:textId="77777777" w:rsidR="00216A3A" w:rsidRDefault="00C1315E" w:rsidP="00B73AFE">
            <w:r>
              <w:t>A</w:t>
            </w:r>
          </w:p>
        </w:tc>
        <w:tc>
          <w:tcPr>
            <w:tcW w:w="1368" w:type="dxa"/>
          </w:tcPr>
          <w:p w14:paraId="75F4063D" w14:textId="77777777" w:rsidR="00216A3A" w:rsidRDefault="00216A3A" w:rsidP="00B73AFE">
            <w:r>
              <w:t>B</w:t>
            </w:r>
          </w:p>
        </w:tc>
        <w:tc>
          <w:tcPr>
            <w:tcW w:w="1368" w:type="dxa"/>
          </w:tcPr>
          <w:p w14:paraId="2DA04F24" w14:textId="77777777" w:rsidR="00216A3A" w:rsidRDefault="00C1315E" w:rsidP="00B73AFE">
            <w:r>
              <w:t>B</w:t>
            </w:r>
          </w:p>
        </w:tc>
        <w:tc>
          <w:tcPr>
            <w:tcW w:w="1368" w:type="dxa"/>
          </w:tcPr>
          <w:p w14:paraId="7A08F104" w14:textId="77777777" w:rsidR="00216A3A" w:rsidRDefault="00C1315E" w:rsidP="00B73AFE">
            <w:r>
              <w:t>C</w:t>
            </w:r>
          </w:p>
        </w:tc>
        <w:tc>
          <w:tcPr>
            <w:tcW w:w="1368" w:type="dxa"/>
          </w:tcPr>
          <w:p w14:paraId="44131798" w14:textId="77777777" w:rsidR="00216A3A" w:rsidRDefault="000B383C" w:rsidP="00B73AFE">
            <w:r>
              <w:t>E</w:t>
            </w:r>
          </w:p>
        </w:tc>
      </w:tr>
      <w:tr w:rsidR="00216A3A" w14:paraId="7D6B149C" w14:textId="77777777" w:rsidTr="00216A3A">
        <w:tc>
          <w:tcPr>
            <w:tcW w:w="1417" w:type="dxa"/>
          </w:tcPr>
          <w:p w14:paraId="767C8A7F" w14:textId="77777777" w:rsidR="00216A3A" w:rsidRPr="00216A3A" w:rsidRDefault="00216A3A" w:rsidP="00B73AFE">
            <w:pPr>
              <w:rPr>
                <w:b/>
                <w:i/>
              </w:rPr>
            </w:pPr>
            <w:r w:rsidRPr="00216A3A">
              <w:rPr>
                <w:b/>
                <w:i/>
              </w:rPr>
              <w:t>Grade</w:t>
            </w:r>
          </w:p>
        </w:tc>
        <w:tc>
          <w:tcPr>
            <w:tcW w:w="1366" w:type="dxa"/>
          </w:tcPr>
          <w:p w14:paraId="22DA17E9" w14:textId="77777777" w:rsidR="00216A3A" w:rsidRPr="00216A3A" w:rsidRDefault="00216A3A" w:rsidP="00B73AFE">
            <w:pPr>
              <w:rPr>
                <w:b/>
                <w:i/>
              </w:rPr>
            </w:pPr>
            <w:r w:rsidRPr="00216A3A">
              <w:rPr>
                <w:b/>
                <w:i/>
              </w:rPr>
              <w:t>B</w:t>
            </w:r>
          </w:p>
        </w:tc>
        <w:tc>
          <w:tcPr>
            <w:tcW w:w="1366" w:type="dxa"/>
          </w:tcPr>
          <w:p w14:paraId="23D3FD2B" w14:textId="77777777" w:rsidR="00216A3A" w:rsidRDefault="00216A3A" w:rsidP="00B73AFE">
            <w:r>
              <w:t>A</w:t>
            </w:r>
          </w:p>
        </w:tc>
        <w:tc>
          <w:tcPr>
            <w:tcW w:w="1367" w:type="dxa"/>
          </w:tcPr>
          <w:p w14:paraId="16A424F4" w14:textId="77777777" w:rsidR="00216A3A" w:rsidRDefault="00216A3A" w:rsidP="00B73AFE">
            <w:r>
              <w:t>B</w:t>
            </w:r>
          </w:p>
        </w:tc>
        <w:tc>
          <w:tcPr>
            <w:tcW w:w="1368" w:type="dxa"/>
          </w:tcPr>
          <w:p w14:paraId="322A5F50" w14:textId="77777777" w:rsidR="00216A3A" w:rsidRDefault="00C1315E" w:rsidP="00B73AFE">
            <w:r>
              <w:t>B</w:t>
            </w:r>
          </w:p>
        </w:tc>
        <w:tc>
          <w:tcPr>
            <w:tcW w:w="1368" w:type="dxa"/>
          </w:tcPr>
          <w:p w14:paraId="1E973C28" w14:textId="77777777" w:rsidR="00216A3A" w:rsidRDefault="00216A3A" w:rsidP="00B73AFE">
            <w:r>
              <w:t>C</w:t>
            </w:r>
          </w:p>
        </w:tc>
        <w:tc>
          <w:tcPr>
            <w:tcW w:w="1368" w:type="dxa"/>
          </w:tcPr>
          <w:p w14:paraId="2AEB97EF" w14:textId="77777777" w:rsidR="00216A3A" w:rsidRDefault="00C1315E" w:rsidP="00B73AFE">
            <w:r>
              <w:t>C</w:t>
            </w:r>
          </w:p>
        </w:tc>
        <w:tc>
          <w:tcPr>
            <w:tcW w:w="1368" w:type="dxa"/>
          </w:tcPr>
          <w:p w14:paraId="2B3077A7" w14:textId="77777777" w:rsidR="00216A3A" w:rsidRDefault="000B383C" w:rsidP="00B73AFE">
            <w:r>
              <w:t>E</w:t>
            </w:r>
          </w:p>
        </w:tc>
      </w:tr>
      <w:tr w:rsidR="00216A3A" w14:paraId="78F7D142" w14:textId="77777777" w:rsidTr="00216A3A">
        <w:tc>
          <w:tcPr>
            <w:tcW w:w="1417" w:type="dxa"/>
          </w:tcPr>
          <w:p w14:paraId="1002A7CD" w14:textId="77777777" w:rsidR="00216A3A" w:rsidRPr="00216A3A" w:rsidRDefault="00216A3A" w:rsidP="00B73AFE">
            <w:pPr>
              <w:rPr>
                <w:b/>
                <w:i/>
              </w:rPr>
            </w:pPr>
          </w:p>
        </w:tc>
        <w:tc>
          <w:tcPr>
            <w:tcW w:w="1366" w:type="dxa"/>
          </w:tcPr>
          <w:p w14:paraId="50EC1227" w14:textId="77777777" w:rsidR="00216A3A" w:rsidRPr="00216A3A" w:rsidRDefault="00216A3A" w:rsidP="00B73AFE">
            <w:pPr>
              <w:rPr>
                <w:b/>
                <w:i/>
              </w:rPr>
            </w:pPr>
            <w:r w:rsidRPr="00216A3A">
              <w:rPr>
                <w:b/>
                <w:i/>
              </w:rPr>
              <w:t>C</w:t>
            </w:r>
          </w:p>
        </w:tc>
        <w:tc>
          <w:tcPr>
            <w:tcW w:w="1366" w:type="dxa"/>
          </w:tcPr>
          <w:p w14:paraId="0B81423B" w14:textId="77777777" w:rsidR="00216A3A" w:rsidRDefault="00216A3A" w:rsidP="00B73AFE">
            <w:r>
              <w:t>B</w:t>
            </w:r>
          </w:p>
        </w:tc>
        <w:tc>
          <w:tcPr>
            <w:tcW w:w="1367" w:type="dxa"/>
          </w:tcPr>
          <w:p w14:paraId="78D67FA9" w14:textId="77777777" w:rsidR="00216A3A" w:rsidRDefault="00216A3A" w:rsidP="00B73AFE">
            <w:r>
              <w:t>B</w:t>
            </w:r>
          </w:p>
        </w:tc>
        <w:tc>
          <w:tcPr>
            <w:tcW w:w="1368" w:type="dxa"/>
          </w:tcPr>
          <w:p w14:paraId="57EC795E" w14:textId="77777777" w:rsidR="00216A3A" w:rsidRDefault="00216A3A" w:rsidP="00B73AFE">
            <w:r>
              <w:t>C</w:t>
            </w:r>
          </w:p>
        </w:tc>
        <w:tc>
          <w:tcPr>
            <w:tcW w:w="1368" w:type="dxa"/>
          </w:tcPr>
          <w:p w14:paraId="25F8F879" w14:textId="77777777" w:rsidR="00216A3A" w:rsidRDefault="00C1315E" w:rsidP="00B73AFE">
            <w:r>
              <w:t>C</w:t>
            </w:r>
          </w:p>
        </w:tc>
        <w:tc>
          <w:tcPr>
            <w:tcW w:w="1368" w:type="dxa"/>
          </w:tcPr>
          <w:p w14:paraId="5B60EDF5" w14:textId="77777777" w:rsidR="00216A3A" w:rsidRDefault="000B383C" w:rsidP="00B73AFE">
            <w:r>
              <w:t>D</w:t>
            </w:r>
          </w:p>
        </w:tc>
        <w:tc>
          <w:tcPr>
            <w:tcW w:w="1368" w:type="dxa"/>
          </w:tcPr>
          <w:p w14:paraId="3095AC18" w14:textId="77777777" w:rsidR="00216A3A" w:rsidRDefault="000B383C" w:rsidP="00B73AFE">
            <w:r>
              <w:t>E</w:t>
            </w:r>
          </w:p>
        </w:tc>
      </w:tr>
      <w:tr w:rsidR="00216A3A" w14:paraId="7D921789" w14:textId="77777777" w:rsidTr="00216A3A">
        <w:tc>
          <w:tcPr>
            <w:tcW w:w="1417" w:type="dxa"/>
          </w:tcPr>
          <w:p w14:paraId="5623C830" w14:textId="77777777" w:rsidR="00216A3A" w:rsidRPr="00216A3A" w:rsidRDefault="00216A3A" w:rsidP="00B73AFE">
            <w:pPr>
              <w:rPr>
                <w:b/>
                <w:i/>
              </w:rPr>
            </w:pPr>
          </w:p>
        </w:tc>
        <w:tc>
          <w:tcPr>
            <w:tcW w:w="1366" w:type="dxa"/>
          </w:tcPr>
          <w:p w14:paraId="35C3B2FA" w14:textId="77777777" w:rsidR="00216A3A" w:rsidRPr="00216A3A" w:rsidRDefault="00216A3A" w:rsidP="00B73AFE">
            <w:pPr>
              <w:rPr>
                <w:b/>
                <w:i/>
              </w:rPr>
            </w:pPr>
            <w:r w:rsidRPr="00216A3A">
              <w:rPr>
                <w:b/>
                <w:i/>
              </w:rPr>
              <w:t>D</w:t>
            </w:r>
          </w:p>
        </w:tc>
        <w:tc>
          <w:tcPr>
            <w:tcW w:w="1366" w:type="dxa"/>
          </w:tcPr>
          <w:p w14:paraId="2FB5FCFC" w14:textId="77777777" w:rsidR="00216A3A" w:rsidRDefault="00216A3A" w:rsidP="00B73AFE">
            <w:r>
              <w:t>B</w:t>
            </w:r>
          </w:p>
        </w:tc>
        <w:tc>
          <w:tcPr>
            <w:tcW w:w="1367" w:type="dxa"/>
          </w:tcPr>
          <w:p w14:paraId="73B7130E" w14:textId="77777777" w:rsidR="00216A3A" w:rsidRDefault="00216A3A" w:rsidP="00B73AFE">
            <w:r>
              <w:t>C</w:t>
            </w:r>
          </w:p>
        </w:tc>
        <w:tc>
          <w:tcPr>
            <w:tcW w:w="1368" w:type="dxa"/>
          </w:tcPr>
          <w:p w14:paraId="5162F32D" w14:textId="77777777" w:rsidR="00216A3A" w:rsidRDefault="00216A3A" w:rsidP="00B73AFE">
            <w:r>
              <w:t>C</w:t>
            </w:r>
          </w:p>
        </w:tc>
        <w:tc>
          <w:tcPr>
            <w:tcW w:w="1368" w:type="dxa"/>
          </w:tcPr>
          <w:p w14:paraId="5C17DF2F" w14:textId="77777777" w:rsidR="00216A3A" w:rsidRDefault="00216A3A" w:rsidP="00B73AFE">
            <w:r>
              <w:t>D</w:t>
            </w:r>
          </w:p>
        </w:tc>
        <w:tc>
          <w:tcPr>
            <w:tcW w:w="1368" w:type="dxa"/>
          </w:tcPr>
          <w:p w14:paraId="1ADA061D" w14:textId="77777777" w:rsidR="00216A3A" w:rsidRDefault="00C1315E" w:rsidP="00B73AFE">
            <w:r>
              <w:t>D</w:t>
            </w:r>
          </w:p>
        </w:tc>
        <w:tc>
          <w:tcPr>
            <w:tcW w:w="1368" w:type="dxa"/>
          </w:tcPr>
          <w:p w14:paraId="39293990" w14:textId="77777777" w:rsidR="00216A3A" w:rsidRDefault="000B383C" w:rsidP="00B73AFE">
            <w:r>
              <w:t>E</w:t>
            </w:r>
          </w:p>
        </w:tc>
      </w:tr>
      <w:tr w:rsidR="00216A3A" w14:paraId="674085F4" w14:textId="77777777" w:rsidTr="00216A3A">
        <w:tc>
          <w:tcPr>
            <w:tcW w:w="1417" w:type="dxa"/>
          </w:tcPr>
          <w:p w14:paraId="689DD4E2" w14:textId="77777777" w:rsidR="00216A3A" w:rsidRPr="00216A3A" w:rsidRDefault="00216A3A" w:rsidP="00B73AFE">
            <w:pPr>
              <w:rPr>
                <w:b/>
                <w:i/>
              </w:rPr>
            </w:pPr>
          </w:p>
        </w:tc>
        <w:tc>
          <w:tcPr>
            <w:tcW w:w="1366" w:type="dxa"/>
          </w:tcPr>
          <w:p w14:paraId="09FCD485" w14:textId="77777777" w:rsidR="00216A3A" w:rsidRPr="00216A3A" w:rsidRDefault="00216A3A" w:rsidP="00B73AFE">
            <w:pPr>
              <w:rPr>
                <w:b/>
                <w:i/>
              </w:rPr>
            </w:pPr>
            <w:r w:rsidRPr="00216A3A">
              <w:rPr>
                <w:b/>
                <w:i/>
              </w:rPr>
              <w:t>E</w:t>
            </w:r>
          </w:p>
        </w:tc>
        <w:tc>
          <w:tcPr>
            <w:tcW w:w="1366" w:type="dxa"/>
          </w:tcPr>
          <w:p w14:paraId="4371B3CE" w14:textId="77777777" w:rsidR="00216A3A" w:rsidRDefault="00C1315E" w:rsidP="00B73AFE">
            <w:r>
              <w:t>C</w:t>
            </w:r>
          </w:p>
        </w:tc>
        <w:tc>
          <w:tcPr>
            <w:tcW w:w="1367" w:type="dxa"/>
          </w:tcPr>
          <w:p w14:paraId="7C0BB63B" w14:textId="77777777" w:rsidR="00216A3A" w:rsidRDefault="00216A3A" w:rsidP="00B73AFE">
            <w:r>
              <w:t>C</w:t>
            </w:r>
          </w:p>
        </w:tc>
        <w:tc>
          <w:tcPr>
            <w:tcW w:w="1368" w:type="dxa"/>
          </w:tcPr>
          <w:p w14:paraId="685AF1D0" w14:textId="77777777" w:rsidR="00216A3A" w:rsidRDefault="00216A3A" w:rsidP="00B73AFE">
            <w:r>
              <w:t>D</w:t>
            </w:r>
          </w:p>
        </w:tc>
        <w:tc>
          <w:tcPr>
            <w:tcW w:w="1368" w:type="dxa"/>
          </w:tcPr>
          <w:p w14:paraId="03FBA67C" w14:textId="77777777" w:rsidR="00216A3A" w:rsidRDefault="00216A3A" w:rsidP="00B73AFE">
            <w:r>
              <w:t>D</w:t>
            </w:r>
          </w:p>
        </w:tc>
        <w:tc>
          <w:tcPr>
            <w:tcW w:w="1368" w:type="dxa"/>
          </w:tcPr>
          <w:p w14:paraId="682EA86E" w14:textId="77777777" w:rsidR="00216A3A" w:rsidRDefault="00216A3A" w:rsidP="00B73AFE">
            <w:r>
              <w:t>E</w:t>
            </w:r>
          </w:p>
        </w:tc>
        <w:tc>
          <w:tcPr>
            <w:tcW w:w="1368" w:type="dxa"/>
          </w:tcPr>
          <w:p w14:paraId="61006571" w14:textId="77777777" w:rsidR="00216A3A" w:rsidRDefault="00C1315E" w:rsidP="00B73AFE">
            <w:r>
              <w:t>E</w:t>
            </w:r>
          </w:p>
        </w:tc>
      </w:tr>
      <w:tr w:rsidR="00216A3A" w14:paraId="5A00D18B" w14:textId="77777777" w:rsidTr="00216A3A">
        <w:tc>
          <w:tcPr>
            <w:tcW w:w="1417" w:type="dxa"/>
          </w:tcPr>
          <w:p w14:paraId="315FBCAE" w14:textId="77777777" w:rsidR="00216A3A" w:rsidRPr="00216A3A" w:rsidRDefault="00216A3A" w:rsidP="00B73AFE">
            <w:pPr>
              <w:rPr>
                <w:b/>
                <w:i/>
              </w:rPr>
            </w:pPr>
          </w:p>
        </w:tc>
        <w:tc>
          <w:tcPr>
            <w:tcW w:w="1366" w:type="dxa"/>
          </w:tcPr>
          <w:p w14:paraId="40D62D49" w14:textId="77777777" w:rsidR="00216A3A" w:rsidRPr="00216A3A" w:rsidRDefault="00216A3A" w:rsidP="00B73AFE">
            <w:pPr>
              <w:rPr>
                <w:b/>
                <w:i/>
              </w:rPr>
            </w:pPr>
            <w:r w:rsidRPr="00216A3A">
              <w:rPr>
                <w:b/>
                <w:i/>
              </w:rPr>
              <w:t>F</w:t>
            </w:r>
          </w:p>
        </w:tc>
        <w:tc>
          <w:tcPr>
            <w:tcW w:w="1366" w:type="dxa"/>
          </w:tcPr>
          <w:p w14:paraId="73942DB2" w14:textId="77777777" w:rsidR="00216A3A" w:rsidRDefault="00216A3A" w:rsidP="00B73AFE">
            <w:r>
              <w:t>E</w:t>
            </w:r>
          </w:p>
        </w:tc>
        <w:tc>
          <w:tcPr>
            <w:tcW w:w="1367" w:type="dxa"/>
          </w:tcPr>
          <w:p w14:paraId="16AA0040" w14:textId="77777777" w:rsidR="00216A3A" w:rsidRDefault="00216A3A" w:rsidP="00B73AFE">
            <w:r>
              <w:t>E</w:t>
            </w:r>
          </w:p>
        </w:tc>
        <w:tc>
          <w:tcPr>
            <w:tcW w:w="1368" w:type="dxa"/>
          </w:tcPr>
          <w:p w14:paraId="12D85106" w14:textId="77777777" w:rsidR="00216A3A" w:rsidRDefault="00216A3A" w:rsidP="00B73AFE">
            <w:r>
              <w:t>E</w:t>
            </w:r>
          </w:p>
        </w:tc>
        <w:tc>
          <w:tcPr>
            <w:tcW w:w="1368" w:type="dxa"/>
          </w:tcPr>
          <w:p w14:paraId="0FA90862" w14:textId="77777777" w:rsidR="00216A3A" w:rsidRDefault="00216A3A" w:rsidP="00B73AFE">
            <w:r>
              <w:t>E</w:t>
            </w:r>
          </w:p>
        </w:tc>
        <w:tc>
          <w:tcPr>
            <w:tcW w:w="1368" w:type="dxa"/>
          </w:tcPr>
          <w:p w14:paraId="62B349BA" w14:textId="77777777" w:rsidR="00216A3A" w:rsidRDefault="00216A3A" w:rsidP="00B73AFE">
            <w:r>
              <w:t>E</w:t>
            </w:r>
          </w:p>
        </w:tc>
        <w:tc>
          <w:tcPr>
            <w:tcW w:w="1368" w:type="dxa"/>
          </w:tcPr>
          <w:p w14:paraId="13205245" w14:textId="77777777" w:rsidR="00216A3A" w:rsidRDefault="00216A3A" w:rsidP="00B73AFE">
            <w:r>
              <w:t>F</w:t>
            </w:r>
          </w:p>
        </w:tc>
      </w:tr>
    </w:tbl>
    <w:p w14:paraId="6C73AF57" w14:textId="77777777" w:rsidR="00216A3A" w:rsidRPr="00216A3A" w:rsidRDefault="00216A3A" w:rsidP="00B73AFE"/>
    <w:p w14:paraId="2D1A8163" w14:textId="77777777" w:rsidR="00E01BF7" w:rsidRPr="00C1315E" w:rsidRDefault="005C6378" w:rsidP="00AB45E9">
      <w:pPr>
        <w:rPr>
          <w:b/>
        </w:rPr>
      </w:pPr>
      <w:r>
        <w:rPr>
          <w:b/>
        </w:rPr>
        <w:t xml:space="preserve">Individual </w:t>
      </w:r>
      <w:r w:rsidR="00C1315E">
        <w:rPr>
          <w:b/>
        </w:rPr>
        <w:t xml:space="preserve">Feedback will be posted on </w:t>
      </w:r>
      <w:proofErr w:type="spellStart"/>
      <w:r w:rsidR="00C1315E">
        <w:rPr>
          <w:b/>
        </w:rPr>
        <w:t>CampusMoodle</w:t>
      </w:r>
      <w:proofErr w:type="spellEnd"/>
      <w:r w:rsidR="00C1315E">
        <w:rPr>
          <w:b/>
        </w:rPr>
        <w:t xml:space="preserve"> by </w:t>
      </w:r>
      <w:r w:rsidR="00921EA9">
        <w:rPr>
          <w:b/>
        </w:rPr>
        <w:t>8th January 2019</w:t>
      </w:r>
      <w:r w:rsidR="00E65948">
        <w:rPr>
          <w:b/>
        </w:rPr>
        <w:t>, in accordance with RGU policy</w:t>
      </w:r>
      <w:r w:rsidR="00921EA9">
        <w:rPr>
          <w:b/>
        </w:rPr>
        <w:t>.</w:t>
      </w:r>
    </w:p>
    <w:sectPr w:rsidR="00E01BF7" w:rsidRPr="00C1315E" w:rsidSect="0055201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65441" w14:textId="77777777" w:rsidR="004F1837" w:rsidRDefault="004F1837">
      <w:r>
        <w:separator/>
      </w:r>
    </w:p>
  </w:endnote>
  <w:endnote w:type="continuationSeparator" w:id="0">
    <w:p w14:paraId="7CAE71AE" w14:textId="77777777" w:rsidR="004F1837" w:rsidRDefault="004F1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27247" w14:textId="77777777" w:rsidR="004F1837" w:rsidRDefault="004F1837">
      <w:r>
        <w:separator/>
      </w:r>
    </w:p>
  </w:footnote>
  <w:footnote w:type="continuationSeparator" w:id="0">
    <w:p w14:paraId="2BFCC353" w14:textId="77777777" w:rsidR="004F1837" w:rsidRDefault="004F18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D0CDB"/>
    <w:multiLevelType w:val="hybridMultilevel"/>
    <w:tmpl w:val="E276603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C9612E2"/>
    <w:multiLevelType w:val="hybridMultilevel"/>
    <w:tmpl w:val="2C5C1932"/>
    <w:lvl w:ilvl="0" w:tplc="D3C81954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E783760"/>
    <w:multiLevelType w:val="hybridMultilevel"/>
    <w:tmpl w:val="B66E402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229723F"/>
    <w:multiLevelType w:val="hybridMultilevel"/>
    <w:tmpl w:val="617EB4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0F1D66"/>
    <w:multiLevelType w:val="hybridMultilevel"/>
    <w:tmpl w:val="3184F80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B739A"/>
    <w:multiLevelType w:val="hybridMultilevel"/>
    <w:tmpl w:val="717404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A61B09"/>
    <w:multiLevelType w:val="hybridMultilevel"/>
    <w:tmpl w:val="3EB64B70"/>
    <w:lvl w:ilvl="0" w:tplc="3E0014C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A27A3E"/>
    <w:multiLevelType w:val="hybridMultilevel"/>
    <w:tmpl w:val="F58A4C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DB7CFE"/>
    <w:multiLevelType w:val="hybridMultilevel"/>
    <w:tmpl w:val="E53819A8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AEB3D97"/>
    <w:multiLevelType w:val="hybridMultilevel"/>
    <w:tmpl w:val="28D02D40"/>
    <w:lvl w:ilvl="0" w:tplc="DC3801AA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308D5B6F"/>
    <w:multiLevelType w:val="hybridMultilevel"/>
    <w:tmpl w:val="A830C312"/>
    <w:lvl w:ilvl="0" w:tplc="1A1C092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514DC"/>
    <w:multiLevelType w:val="hybridMultilevel"/>
    <w:tmpl w:val="0434A216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8C36006"/>
    <w:multiLevelType w:val="hybridMultilevel"/>
    <w:tmpl w:val="FF805C7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876EC8"/>
    <w:multiLevelType w:val="hybridMultilevel"/>
    <w:tmpl w:val="6FE6671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5CE3D8A"/>
    <w:multiLevelType w:val="hybridMultilevel"/>
    <w:tmpl w:val="A3183726"/>
    <w:lvl w:ilvl="0" w:tplc="A34AE83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9613F"/>
    <w:multiLevelType w:val="hybridMultilevel"/>
    <w:tmpl w:val="DE26121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C3E1B06"/>
    <w:multiLevelType w:val="hybridMultilevel"/>
    <w:tmpl w:val="BBECC8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0410EB4"/>
    <w:multiLevelType w:val="hybridMultilevel"/>
    <w:tmpl w:val="7BB2B7E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4075E62"/>
    <w:multiLevelType w:val="hybridMultilevel"/>
    <w:tmpl w:val="5652FE4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45F0E4D"/>
    <w:multiLevelType w:val="multilevel"/>
    <w:tmpl w:val="E27660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55195592"/>
    <w:multiLevelType w:val="hybridMultilevel"/>
    <w:tmpl w:val="3718E7DA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6C22493"/>
    <w:multiLevelType w:val="hybridMultilevel"/>
    <w:tmpl w:val="92FE85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ACE569D"/>
    <w:multiLevelType w:val="hybridMultilevel"/>
    <w:tmpl w:val="3EB64B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0F0620"/>
    <w:multiLevelType w:val="hybridMultilevel"/>
    <w:tmpl w:val="3F7A763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394CE0"/>
    <w:multiLevelType w:val="hybridMultilevel"/>
    <w:tmpl w:val="03205FBA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EA349E"/>
    <w:multiLevelType w:val="hybridMultilevel"/>
    <w:tmpl w:val="8AD470BC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6D897B5D"/>
    <w:multiLevelType w:val="hybridMultilevel"/>
    <w:tmpl w:val="C2920028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E8B6BDB"/>
    <w:multiLevelType w:val="hybridMultilevel"/>
    <w:tmpl w:val="B08EB7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20"/>
  </w:num>
  <w:num w:numId="3">
    <w:abstractNumId w:val="26"/>
  </w:num>
  <w:num w:numId="4">
    <w:abstractNumId w:val="25"/>
  </w:num>
  <w:num w:numId="5">
    <w:abstractNumId w:val="11"/>
  </w:num>
  <w:num w:numId="6">
    <w:abstractNumId w:val="22"/>
  </w:num>
  <w:num w:numId="7">
    <w:abstractNumId w:val="3"/>
  </w:num>
  <w:num w:numId="8">
    <w:abstractNumId w:val="6"/>
  </w:num>
  <w:num w:numId="9">
    <w:abstractNumId w:val="17"/>
  </w:num>
  <w:num w:numId="10">
    <w:abstractNumId w:val="1"/>
  </w:num>
  <w:num w:numId="11">
    <w:abstractNumId w:val="9"/>
  </w:num>
  <w:num w:numId="12">
    <w:abstractNumId w:val="13"/>
  </w:num>
  <w:num w:numId="13">
    <w:abstractNumId w:val="12"/>
  </w:num>
  <w:num w:numId="14">
    <w:abstractNumId w:val="16"/>
  </w:num>
  <w:num w:numId="15">
    <w:abstractNumId w:val="23"/>
  </w:num>
  <w:num w:numId="16">
    <w:abstractNumId w:val="0"/>
  </w:num>
  <w:num w:numId="17">
    <w:abstractNumId w:val="19"/>
  </w:num>
  <w:num w:numId="18">
    <w:abstractNumId w:val="8"/>
  </w:num>
  <w:num w:numId="19">
    <w:abstractNumId w:val="2"/>
  </w:num>
  <w:num w:numId="20">
    <w:abstractNumId w:val="18"/>
  </w:num>
  <w:num w:numId="21">
    <w:abstractNumId w:val="5"/>
  </w:num>
  <w:num w:numId="22">
    <w:abstractNumId w:val="7"/>
  </w:num>
  <w:num w:numId="23">
    <w:abstractNumId w:val="10"/>
  </w:num>
  <w:num w:numId="24">
    <w:abstractNumId w:val="27"/>
  </w:num>
  <w:num w:numId="25">
    <w:abstractNumId w:val="24"/>
  </w:num>
  <w:num w:numId="26">
    <w:abstractNumId w:val="15"/>
  </w:num>
  <w:num w:numId="27">
    <w:abstractNumId w:val="14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E83"/>
    <w:rsid w:val="000036E9"/>
    <w:rsid w:val="00003E4F"/>
    <w:rsid w:val="000066AC"/>
    <w:rsid w:val="000160CB"/>
    <w:rsid w:val="00022F1C"/>
    <w:rsid w:val="000261E9"/>
    <w:rsid w:val="00027DEC"/>
    <w:rsid w:val="0003634C"/>
    <w:rsid w:val="00046897"/>
    <w:rsid w:val="000633FD"/>
    <w:rsid w:val="00082228"/>
    <w:rsid w:val="00090ED9"/>
    <w:rsid w:val="00093447"/>
    <w:rsid w:val="000952F2"/>
    <w:rsid w:val="000B1AEA"/>
    <w:rsid w:val="000B2118"/>
    <w:rsid w:val="000B383C"/>
    <w:rsid w:val="000B44FD"/>
    <w:rsid w:val="000C4B7A"/>
    <w:rsid w:val="000D3369"/>
    <w:rsid w:val="000D6AC8"/>
    <w:rsid w:val="000E056C"/>
    <w:rsid w:val="000E7137"/>
    <w:rsid w:val="000E7AEA"/>
    <w:rsid w:val="000F766D"/>
    <w:rsid w:val="000F793F"/>
    <w:rsid w:val="0010384E"/>
    <w:rsid w:val="001055A3"/>
    <w:rsid w:val="001164B8"/>
    <w:rsid w:val="00125FFE"/>
    <w:rsid w:val="00130222"/>
    <w:rsid w:val="00131C2C"/>
    <w:rsid w:val="00132089"/>
    <w:rsid w:val="0013460B"/>
    <w:rsid w:val="00135EA2"/>
    <w:rsid w:val="001371C8"/>
    <w:rsid w:val="001524DC"/>
    <w:rsid w:val="00156034"/>
    <w:rsid w:val="00160789"/>
    <w:rsid w:val="0017587E"/>
    <w:rsid w:val="00176376"/>
    <w:rsid w:val="00184F77"/>
    <w:rsid w:val="00191CAD"/>
    <w:rsid w:val="001C1E54"/>
    <w:rsid w:val="001C509D"/>
    <w:rsid w:val="001C569B"/>
    <w:rsid w:val="001D0D59"/>
    <w:rsid w:val="001D64BF"/>
    <w:rsid w:val="001E2E31"/>
    <w:rsid w:val="002000C7"/>
    <w:rsid w:val="00201DEA"/>
    <w:rsid w:val="002026B2"/>
    <w:rsid w:val="00210D13"/>
    <w:rsid w:val="002138A7"/>
    <w:rsid w:val="00215FBA"/>
    <w:rsid w:val="00216785"/>
    <w:rsid w:val="00216A3A"/>
    <w:rsid w:val="00216C76"/>
    <w:rsid w:val="002177A0"/>
    <w:rsid w:val="00220EC3"/>
    <w:rsid w:val="00222082"/>
    <w:rsid w:val="00223200"/>
    <w:rsid w:val="00236CAC"/>
    <w:rsid w:val="00247E9F"/>
    <w:rsid w:val="00251B00"/>
    <w:rsid w:val="002532AB"/>
    <w:rsid w:val="00266BA4"/>
    <w:rsid w:val="00270F3B"/>
    <w:rsid w:val="00282EA2"/>
    <w:rsid w:val="00283A3E"/>
    <w:rsid w:val="002872B9"/>
    <w:rsid w:val="002948FF"/>
    <w:rsid w:val="002955CB"/>
    <w:rsid w:val="00295C91"/>
    <w:rsid w:val="002A0187"/>
    <w:rsid w:val="002A53BE"/>
    <w:rsid w:val="002B171E"/>
    <w:rsid w:val="002B3C21"/>
    <w:rsid w:val="002B56F9"/>
    <w:rsid w:val="002C3EB0"/>
    <w:rsid w:val="002C6104"/>
    <w:rsid w:val="002D303B"/>
    <w:rsid w:val="002F158D"/>
    <w:rsid w:val="002F2F2C"/>
    <w:rsid w:val="003003E6"/>
    <w:rsid w:val="003023E3"/>
    <w:rsid w:val="003115A1"/>
    <w:rsid w:val="00315FBD"/>
    <w:rsid w:val="00325CD5"/>
    <w:rsid w:val="00326A12"/>
    <w:rsid w:val="00327435"/>
    <w:rsid w:val="00334B20"/>
    <w:rsid w:val="003369D8"/>
    <w:rsid w:val="00350F9E"/>
    <w:rsid w:val="003524EA"/>
    <w:rsid w:val="00354988"/>
    <w:rsid w:val="003661FD"/>
    <w:rsid w:val="00371279"/>
    <w:rsid w:val="0037254D"/>
    <w:rsid w:val="00375249"/>
    <w:rsid w:val="003A3D3C"/>
    <w:rsid w:val="003C03AC"/>
    <w:rsid w:val="003C59FA"/>
    <w:rsid w:val="003D1191"/>
    <w:rsid w:val="003E4DAC"/>
    <w:rsid w:val="003E7C42"/>
    <w:rsid w:val="003F15C2"/>
    <w:rsid w:val="00405630"/>
    <w:rsid w:val="00421AEA"/>
    <w:rsid w:val="004248D1"/>
    <w:rsid w:val="00424A5C"/>
    <w:rsid w:val="004272F5"/>
    <w:rsid w:val="004408A0"/>
    <w:rsid w:val="00441B31"/>
    <w:rsid w:val="00441C06"/>
    <w:rsid w:val="004441E1"/>
    <w:rsid w:val="00471B79"/>
    <w:rsid w:val="0048004B"/>
    <w:rsid w:val="0049319F"/>
    <w:rsid w:val="00494B41"/>
    <w:rsid w:val="004A457C"/>
    <w:rsid w:val="004A79B7"/>
    <w:rsid w:val="004B5359"/>
    <w:rsid w:val="004B6021"/>
    <w:rsid w:val="004C3F05"/>
    <w:rsid w:val="004C4FD7"/>
    <w:rsid w:val="004E1909"/>
    <w:rsid w:val="004F1837"/>
    <w:rsid w:val="005169C7"/>
    <w:rsid w:val="00517383"/>
    <w:rsid w:val="00527A7D"/>
    <w:rsid w:val="00530C24"/>
    <w:rsid w:val="005349B5"/>
    <w:rsid w:val="00546A75"/>
    <w:rsid w:val="00552016"/>
    <w:rsid w:val="00552539"/>
    <w:rsid w:val="00577B55"/>
    <w:rsid w:val="00582298"/>
    <w:rsid w:val="005823DA"/>
    <w:rsid w:val="00585CAC"/>
    <w:rsid w:val="005908EA"/>
    <w:rsid w:val="005A30F0"/>
    <w:rsid w:val="005A496E"/>
    <w:rsid w:val="005C204E"/>
    <w:rsid w:val="005C6378"/>
    <w:rsid w:val="005E0CB6"/>
    <w:rsid w:val="005E347E"/>
    <w:rsid w:val="005E406B"/>
    <w:rsid w:val="005E50B8"/>
    <w:rsid w:val="005E5FA3"/>
    <w:rsid w:val="005E75A5"/>
    <w:rsid w:val="006015DE"/>
    <w:rsid w:val="00601955"/>
    <w:rsid w:val="00611275"/>
    <w:rsid w:val="00614340"/>
    <w:rsid w:val="006271A0"/>
    <w:rsid w:val="00643B30"/>
    <w:rsid w:val="00645027"/>
    <w:rsid w:val="006474F4"/>
    <w:rsid w:val="0065081C"/>
    <w:rsid w:val="006567EC"/>
    <w:rsid w:val="0065795E"/>
    <w:rsid w:val="0066341A"/>
    <w:rsid w:val="006679CF"/>
    <w:rsid w:val="0067054F"/>
    <w:rsid w:val="00671A12"/>
    <w:rsid w:val="00676C13"/>
    <w:rsid w:val="00680769"/>
    <w:rsid w:val="00682BD1"/>
    <w:rsid w:val="0068451B"/>
    <w:rsid w:val="00686D70"/>
    <w:rsid w:val="00693CDB"/>
    <w:rsid w:val="00695B72"/>
    <w:rsid w:val="006A15D5"/>
    <w:rsid w:val="006B1D60"/>
    <w:rsid w:val="006B6FF1"/>
    <w:rsid w:val="006B75D9"/>
    <w:rsid w:val="006C43B1"/>
    <w:rsid w:val="006D4EA4"/>
    <w:rsid w:val="006D5E3A"/>
    <w:rsid w:val="006E52D4"/>
    <w:rsid w:val="00703DC8"/>
    <w:rsid w:val="007045AB"/>
    <w:rsid w:val="00724F9A"/>
    <w:rsid w:val="00742BFE"/>
    <w:rsid w:val="0074584F"/>
    <w:rsid w:val="00762A23"/>
    <w:rsid w:val="007671D4"/>
    <w:rsid w:val="00775747"/>
    <w:rsid w:val="00780A0D"/>
    <w:rsid w:val="00793083"/>
    <w:rsid w:val="007A1746"/>
    <w:rsid w:val="007B02BD"/>
    <w:rsid w:val="007C083D"/>
    <w:rsid w:val="007C4890"/>
    <w:rsid w:val="007D7DC0"/>
    <w:rsid w:val="007E3399"/>
    <w:rsid w:val="007E5A2C"/>
    <w:rsid w:val="007F01CC"/>
    <w:rsid w:val="007F249B"/>
    <w:rsid w:val="00800A8C"/>
    <w:rsid w:val="008016D6"/>
    <w:rsid w:val="00804C60"/>
    <w:rsid w:val="00810A98"/>
    <w:rsid w:val="00813AD2"/>
    <w:rsid w:val="00817E19"/>
    <w:rsid w:val="00822BA5"/>
    <w:rsid w:val="00824760"/>
    <w:rsid w:val="00832856"/>
    <w:rsid w:val="00843D62"/>
    <w:rsid w:val="00852D4A"/>
    <w:rsid w:val="00854BE3"/>
    <w:rsid w:val="008573EE"/>
    <w:rsid w:val="00863504"/>
    <w:rsid w:val="00866C3B"/>
    <w:rsid w:val="00873FB7"/>
    <w:rsid w:val="00880624"/>
    <w:rsid w:val="00881155"/>
    <w:rsid w:val="00884AEC"/>
    <w:rsid w:val="00884DA3"/>
    <w:rsid w:val="008865ED"/>
    <w:rsid w:val="00886901"/>
    <w:rsid w:val="008906A0"/>
    <w:rsid w:val="008A459C"/>
    <w:rsid w:val="008A539D"/>
    <w:rsid w:val="008B6FAD"/>
    <w:rsid w:val="008C1549"/>
    <w:rsid w:val="008C6BF5"/>
    <w:rsid w:val="008D4A5F"/>
    <w:rsid w:val="008D7EAF"/>
    <w:rsid w:val="008E6E96"/>
    <w:rsid w:val="008F2E4B"/>
    <w:rsid w:val="0091434B"/>
    <w:rsid w:val="00916C2B"/>
    <w:rsid w:val="009170C0"/>
    <w:rsid w:val="00917789"/>
    <w:rsid w:val="00920A6F"/>
    <w:rsid w:val="00921EA9"/>
    <w:rsid w:val="009240EE"/>
    <w:rsid w:val="00933ADC"/>
    <w:rsid w:val="00934D73"/>
    <w:rsid w:val="00942047"/>
    <w:rsid w:val="0094612A"/>
    <w:rsid w:val="00947B68"/>
    <w:rsid w:val="009514AB"/>
    <w:rsid w:val="00953829"/>
    <w:rsid w:val="00957158"/>
    <w:rsid w:val="009622FD"/>
    <w:rsid w:val="00972958"/>
    <w:rsid w:val="00975162"/>
    <w:rsid w:val="00985794"/>
    <w:rsid w:val="00990BF9"/>
    <w:rsid w:val="009A1F01"/>
    <w:rsid w:val="009A5674"/>
    <w:rsid w:val="009B0BF2"/>
    <w:rsid w:val="009C29B4"/>
    <w:rsid w:val="009C2AEF"/>
    <w:rsid w:val="009C41A7"/>
    <w:rsid w:val="009C5E72"/>
    <w:rsid w:val="009D3A10"/>
    <w:rsid w:val="009E0164"/>
    <w:rsid w:val="00A07B94"/>
    <w:rsid w:val="00A13D13"/>
    <w:rsid w:val="00A14846"/>
    <w:rsid w:val="00A34F4B"/>
    <w:rsid w:val="00A35867"/>
    <w:rsid w:val="00A411C8"/>
    <w:rsid w:val="00A422A1"/>
    <w:rsid w:val="00A45102"/>
    <w:rsid w:val="00A50BC7"/>
    <w:rsid w:val="00A55E8F"/>
    <w:rsid w:val="00A57C83"/>
    <w:rsid w:val="00A76890"/>
    <w:rsid w:val="00A81FDB"/>
    <w:rsid w:val="00A95BFB"/>
    <w:rsid w:val="00AA05BE"/>
    <w:rsid w:val="00AB45E9"/>
    <w:rsid w:val="00AC451F"/>
    <w:rsid w:val="00AD1A5E"/>
    <w:rsid w:val="00AF724A"/>
    <w:rsid w:val="00B06412"/>
    <w:rsid w:val="00B11B8B"/>
    <w:rsid w:val="00B23F81"/>
    <w:rsid w:val="00B30C44"/>
    <w:rsid w:val="00B35650"/>
    <w:rsid w:val="00B40604"/>
    <w:rsid w:val="00B468A8"/>
    <w:rsid w:val="00B577B2"/>
    <w:rsid w:val="00B6736C"/>
    <w:rsid w:val="00B73AFE"/>
    <w:rsid w:val="00B76F65"/>
    <w:rsid w:val="00B82519"/>
    <w:rsid w:val="00B90DCA"/>
    <w:rsid w:val="00B937B4"/>
    <w:rsid w:val="00B9688A"/>
    <w:rsid w:val="00B971E2"/>
    <w:rsid w:val="00BA01C0"/>
    <w:rsid w:val="00BA0C2F"/>
    <w:rsid w:val="00BA104B"/>
    <w:rsid w:val="00BC46C0"/>
    <w:rsid w:val="00BE68C7"/>
    <w:rsid w:val="00BE7D50"/>
    <w:rsid w:val="00BF4C74"/>
    <w:rsid w:val="00C00913"/>
    <w:rsid w:val="00C00D80"/>
    <w:rsid w:val="00C01C02"/>
    <w:rsid w:val="00C05906"/>
    <w:rsid w:val="00C07FE5"/>
    <w:rsid w:val="00C1315E"/>
    <w:rsid w:val="00C167D9"/>
    <w:rsid w:val="00C24CEB"/>
    <w:rsid w:val="00C334F8"/>
    <w:rsid w:val="00C37418"/>
    <w:rsid w:val="00C41AE3"/>
    <w:rsid w:val="00C4313D"/>
    <w:rsid w:val="00C45C68"/>
    <w:rsid w:val="00C47F5F"/>
    <w:rsid w:val="00C50191"/>
    <w:rsid w:val="00C639EB"/>
    <w:rsid w:val="00C63E69"/>
    <w:rsid w:val="00C6610B"/>
    <w:rsid w:val="00C713AB"/>
    <w:rsid w:val="00C72577"/>
    <w:rsid w:val="00C765DA"/>
    <w:rsid w:val="00C9456A"/>
    <w:rsid w:val="00C9577E"/>
    <w:rsid w:val="00CA6C97"/>
    <w:rsid w:val="00CB6326"/>
    <w:rsid w:val="00CC5747"/>
    <w:rsid w:val="00CD201F"/>
    <w:rsid w:val="00CD34BD"/>
    <w:rsid w:val="00CD7CC7"/>
    <w:rsid w:val="00CE03D1"/>
    <w:rsid w:val="00CF05C3"/>
    <w:rsid w:val="00D02E5A"/>
    <w:rsid w:val="00D037CC"/>
    <w:rsid w:val="00D118A5"/>
    <w:rsid w:val="00D11BE3"/>
    <w:rsid w:val="00D13FEF"/>
    <w:rsid w:val="00D17890"/>
    <w:rsid w:val="00D25BA9"/>
    <w:rsid w:val="00D412B6"/>
    <w:rsid w:val="00D4395A"/>
    <w:rsid w:val="00D549DB"/>
    <w:rsid w:val="00D66E34"/>
    <w:rsid w:val="00D80584"/>
    <w:rsid w:val="00D87406"/>
    <w:rsid w:val="00D876BF"/>
    <w:rsid w:val="00D9628F"/>
    <w:rsid w:val="00D974BB"/>
    <w:rsid w:val="00DA0D68"/>
    <w:rsid w:val="00DA19C2"/>
    <w:rsid w:val="00DA26F9"/>
    <w:rsid w:val="00DA7CA1"/>
    <w:rsid w:val="00DB3926"/>
    <w:rsid w:val="00DB7F9E"/>
    <w:rsid w:val="00DC4CFA"/>
    <w:rsid w:val="00DC7778"/>
    <w:rsid w:val="00DF2A02"/>
    <w:rsid w:val="00DF3EC5"/>
    <w:rsid w:val="00DF4F50"/>
    <w:rsid w:val="00E00BE2"/>
    <w:rsid w:val="00E00EBE"/>
    <w:rsid w:val="00E01BF7"/>
    <w:rsid w:val="00E03DFF"/>
    <w:rsid w:val="00E14C16"/>
    <w:rsid w:val="00E1625A"/>
    <w:rsid w:val="00E245EC"/>
    <w:rsid w:val="00E2695D"/>
    <w:rsid w:val="00E416EB"/>
    <w:rsid w:val="00E41BFB"/>
    <w:rsid w:val="00E4585B"/>
    <w:rsid w:val="00E51D24"/>
    <w:rsid w:val="00E557BF"/>
    <w:rsid w:val="00E62E83"/>
    <w:rsid w:val="00E65948"/>
    <w:rsid w:val="00E7265A"/>
    <w:rsid w:val="00E93F82"/>
    <w:rsid w:val="00E96739"/>
    <w:rsid w:val="00EA33DB"/>
    <w:rsid w:val="00EA609E"/>
    <w:rsid w:val="00EB2955"/>
    <w:rsid w:val="00EB388F"/>
    <w:rsid w:val="00EC02B2"/>
    <w:rsid w:val="00EC0F77"/>
    <w:rsid w:val="00ED4C2F"/>
    <w:rsid w:val="00EF200B"/>
    <w:rsid w:val="00EF62A2"/>
    <w:rsid w:val="00EF6CD3"/>
    <w:rsid w:val="00F028BE"/>
    <w:rsid w:val="00F05028"/>
    <w:rsid w:val="00F12192"/>
    <w:rsid w:val="00F14179"/>
    <w:rsid w:val="00F16B6B"/>
    <w:rsid w:val="00F20C53"/>
    <w:rsid w:val="00F22A25"/>
    <w:rsid w:val="00F33751"/>
    <w:rsid w:val="00F35B02"/>
    <w:rsid w:val="00F4655A"/>
    <w:rsid w:val="00F67548"/>
    <w:rsid w:val="00F703E6"/>
    <w:rsid w:val="00F800D3"/>
    <w:rsid w:val="00F96828"/>
    <w:rsid w:val="00FA113A"/>
    <w:rsid w:val="00FB6690"/>
    <w:rsid w:val="00FC43BC"/>
    <w:rsid w:val="00FD0A64"/>
    <w:rsid w:val="00FD153D"/>
    <w:rsid w:val="00FD5159"/>
    <w:rsid w:val="00FE59F8"/>
    <w:rsid w:val="00FF2A9E"/>
    <w:rsid w:val="00FF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2A183B40"/>
  <w15:docId w15:val="{6E20C705-D5CE-4B84-BF1A-F119236A5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C451F"/>
    <w:pPr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C451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C45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C45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AC451F"/>
    <w:pPr>
      <w:keepNext/>
      <w:tabs>
        <w:tab w:val="left" w:pos="6379"/>
      </w:tabs>
      <w:ind w:left="1440"/>
      <w:outlineLvl w:val="3"/>
    </w:pPr>
    <w:rPr>
      <w:i/>
      <w:iCs/>
    </w:rPr>
  </w:style>
  <w:style w:type="paragraph" w:styleId="Heading6">
    <w:name w:val="heading 6"/>
    <w:basedOn w:val="Normal"/>
    <w:next w:val="Normal"/>
    <w:qFormat/>
    <w:rsid w:val="00093447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C451F"/>
    <w:pPr>
      <w:tabs>
        <w:tab w:val="center" w:pos="4153"/>
        <w:tab w:val="right" w:pos="8306"/>
      </w:tabs>
    </w:pPr>
  </w:style>
  <w:style w:type="paragraph" w:customStyle="1" w:styleId="HDR1">
    <w:name w:val="HDR 1"/>
    <w:basedOn w:val="Heading1"/>
    <w:next w:val="Normal"/>
    <w:rsid w:val="00AC451F"/>
  </w:style>
  <w:style w:type="paragraph" w:customStyle="1" w:styleId="HDR2">
    <w:name w:val="HDR 2"/>
    <w:basedOn w:val="Heading2"/>
    <w:next w:val="Normal"/>
    <w:rsid w:val="00AC451F"/>
  </w:style>
  <w:style w:type="paragraph" w:customStyle="1" w:styleId="HDR3">
    <w:name w:val="HDR 3"/>
    <w:basedOn w:val="Heading3"/>
    <w:next w:val="Normal"/>
    <w:rsid w:val="00AC451F"/>
  </w:style>
  <w:style w:type="paragraph" w:styleId="Footer">
    <w:name w:val="footer"/>
    <w:basedOn w:val="Normal"/>
    <w:rsid w:val="00AC451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C451F"/>
  </w:style>
  <w:style w:type="paragraph" w:customStyle="1" w:styleId="LabNotesHeader">
    <w:name w:val="Lab Notes Header"/>
    <w:basedOn w:val="Header"/>
    <w:rsid w:val="00AC451F"/>
    <w:rPr>
      <w:i/>
      <w:sz w:val="18"/>
    </w:rPr>
  </w:style>
  <w:style w:type="paragraph" w:customStyle="1" w:styleId="LabNotesFooter">
    <w:name w:val="Lab Notes Footer"/>
    <w:basedOn w:val="Footer"/>
    <w:rsid w:val="00AC451F"/>
    <w:rPr>
      <w:i/>
      <w:sz w:val="18"/>
    </w:rPr>
  </w:style>
  <w:style w:type="character" w:styleId="Hyperlink">
    <w:name w:val="Hyperlink"/>
    <w:rsid w:val="00AC451F"/>
    <w:rPr>
      <w:color w:val="0000FF"/>
      <w:u w:val="single"/>
    </w:rPr>
  </w:style>
  <w:style w:type="paragraph" w:customStyle="1" w:styleId="Default">
    <w:name w:val="Default"/>
    <w:rsid w:val="006D4EA4"/>
    <w:pPr>
      <w:autoSpaceDE w:val="0"/>
      <w:autoSpaceDN w:val="0"/>
      <w:adjustRightInd w:val="0"/>
    </w:pPr>
    <w:rPr>
      <w:rFonts w:ascii="TimesNewRoman" w:hAnsi="TimesNewRoman" w:cs="TimesNewRoman"/>
    </w:rPr>
  </w:style>
  <w:style w:type="character" w:customStyle="1" w:styleId="Heading3Char">
    <w:name w:val="Heading 3 Char"/>
    <w:link w:val="Heading3"/>
    <w:rsid w:val="002B171E"/>
    <w:rPr>
      <w:rFonts w:ascii="Arial" w:hAnsi="Arial" w:cs="Arial"/>
      <w:b/>
      <w:bCs/>
      <w:sz w:val="26"/>
      <w:szCs w:val="26"/>
      <w:lang w:val="en-GB" w:eastAsia="en-US" w:bidi="ar-SA"/>
    </w:rPr>
  </w:style>
  <w:style w:type="paragraph" w:customStyle="1" w:styleId="Text1">
    <w:name w:val="Text 1"/>
    <w:rsid w:val="00F05028"/>
    <w:pPr>
      <w:tabs>
        <w:tab w:val="left" w:pos="450"/>
        <w:tab w:val="center" w:pos="8640"/>
        <w:tab w:val="right" w:pos="9000"/>
      </w:tabs>
      <w:spacing w:line="360" w:lineRule="auto"/>
      <w:jc w:val="both"/>
    </w:pPr>
    <w:rPr>
      <w:rFonts w:ascii="Times" w:hAnsi="Times" w:cs="Times"/>
      <w:lang w:val="en-US" w:eastAsia="en-US"/>
    </w:rPr>
  </w:style>
  <w:style w:type="table" w:styleId="TableGrid">
    <w:name w:val="Table Grid"/>
    <w:basedOn w:val="TableNormal"/>
    <w:rsid w:val="00F05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0A6F"/>
    <w:pPr>
      <w:ind w:left="720"/>
    </w:pPr>
  </w:style>
  <w:style w:type="character" w:styleId="FollowedHyperlink">
    <w:name w:val="FollowedHyperlink"/>
    <w:rsid w:val="00405630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0066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066AC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7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jw\Application%20Data\Microsoft\Templates\LabNo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13D2-3450-4907-879B-52EB1576B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LabNotes.dot</Template>
  <TotalTime>2401</TotalTime>
  <Pages>3</Pages>
  <Words>821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</vt:lpstr>
    </vt:vector>
  </TitlesOfParts>
  <Company>RGU</Company>
  <LinksUpToDate>false</LinksUpToDate>
  <CharactersWithSpaces>5197</CharactersWithSpaces>
  <SharedDoc>false</SharedDoc>
  <HLinks>
    <vt:vector size="6" baseType="variant">
      <vt:variant>
        <vt:i4>6553717</vt:i4>
      </vt:variant>
      <vt:variant>
        <vt:i4>0</vt:i4>
      </vt:variant>
      <vt:variant>
        <vt:i4>0</vt:i4>
      </vt:variant>
      <vt:variant>
        <vt:i4>5</vt:i4>
      </vt:variant>
      <vt:variant>
        <vt:lpwstr>http://www.comp.rgu.ac.uk/docs/office/Coursework/coursework.htm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</dc:title>
  <dc:creator>Rob Lothian</dc:creator>
  <cp:lastModifiedBy>FABIO RONDINA (1707082)</cp:lastModifiedBy>
  <cp:revision>11</cp:revision>
  <cp:lastPrinted>2018-10-22T13:01:00Z</cp:lastPrinted>
  <dcterms:created xsi:type="dcterms:W3CDTF">2018-10-21T12:53:00Z</dcterms:created>
  <dcterms:modified xsi:type="dcterms:W3CDTF">2018-11-08T10:56:00Z</dcterms:modified>
</cp:coreProperties>
</file>